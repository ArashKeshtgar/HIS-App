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80"/>
        <w:gridCol w:w="2880"/>
        <w:gridCol w:w="2340"/>
      </w:tblGrid>
      <w:tr w:rsidR="00606718" w:rsidRPr="00C25E39" w:rsidTr="004D4DDE">
        <w:trPr>
          <w:trHeight w:val="873"/>
        </w:trPr>
        <w:tc>
          <w:tcPr>
            <w:tcW w:w="8550" w:type="dxa"/>
            <w:gridSpan w:val="3"/>
            <w:tcBorders>
              <w:top w:val="nil"/>
              <w:left w:val="nil"/>
            </w:tcBorders>
          </w:tcPr>
          <w:p w:rsidR="00606718" w:rsidRPr="00C25E39" w:rsidRDefault="00720D82" w:rsidP="00542878">
            <w:pPr>
              <w:rPr>
                <w:i/>
                <w:iCs/>
              </w:rPr>
            </w:pPr>
            <w:r>
              <w:rPr>
                <w:i/>
                <w:iCs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126.9pt;margin-top:.8pt;width:258.7pt;height:82.65pt;z-index:251658240;mso-width-relative:margin;mso-height-relative:margin" strokecolor="white [3212]">
                  <v:textbox style="mso-next-textbox:#_x0000_s1028">
                    <w:txbxContent>
                      <w:p w:rsidR="00606718" w:rsidRPr="00E63D5F" w:rsidRDefault="00606718" w:rsidP="00606718">
                        <w:pPr>
                          <w:jc w:val="center"/>
                          <w:rPr>
                            <w:sz w:val="28"/>
                            <w:szCs w:val="28"/>
                            <w:lang w:bidi="fa-IR"/>
                          </w:rPr>
                        </w:pPr>
                        <w:r w:rsidRPr="00E63D5F">
                          <w:rPr>
                            <w:rFonts w:hint="cs"/>
                            <w:sz w:val="28"/>
                            <w:szCs w:val="28"/>
                            <w:rtl/>
                            <w:lang w:bidi="fa-IR"/>
                          </w:rPr>
                          <w:t>بيمارستان شفا</w:t>
                        </w:r>
                      </w:p>
                      <w:p w:rsidR="00606718" w:rsidRPr="00E63D5F" w:rsidRDefault="00606718" w:rsidP="00606718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E63D5F">
                          <w:rPr>
                            <w:sz w:val="28"/>
                            <w:szCs w:val="28"/>
                            <w:lang w:bidi="fa-IR"/>
                          </w:rPr>
                          <w:t>SHAFA HOSPITAL</w:t>
                        </w:r>
                      </w:p>
                      <w:p w:rsidR="00606718" w:rsidRPr="00E63D5F" w:rsidRDefault="00606718" w:rsidP="00606718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E63D5F">
                          <w:rPr>
                            <w:rFonts w:hint="cs"/>
                            <w:sz w:val="28"/>
                            <w:szCs w:val="28"/>
                            <w:rtl/>
                            <w:lang w:bidi="fa-IR"/>
                          </w:rPr>
                          <w:t>برگ شرح عمل</w:t>
                        </w:r>
                      </w:p>
                      <w:p w:rsidR="00606718" w:rsidRPr="00E63D5F" w:rsidRDefault="00606718" w:rsidP="00606718">
                        <w:pPr>
                          <w:jc w:val="center"/>
                          <w:rPr>
                            <w:sz w:val="28"/>
                            <w:szCs w:val="28"/>
                            <w:lang w:bidi="fa-IR"/>
                          </w:rPr>
                        </w:pPr>
                        <w:r w:rsidRPr="00E63D5F">
                          <w:rPr>
                            <w:sz w:val="28"/>
                            <w:szCs w:val="28"/>
                            <w:lang w:bidi="fa-IR"/>
                          </w:rPr>
                          <w:t>Operation Report Sheet</w:t>
                        </w:r>
                      </w:p>
                    </w:txbxContent>
                  </v:textbox>
                </v:shape>
              </w:pict>
            </w:r>
            <w:r w:rsidR="00606718" w:rsidRPr="00C25E39">
              <w:rPr>
                <w:i/>
                <w:iCs/>
                <w:noProof/>
                <w:lang w:bidi="fa-IR"/>
              </w:rPr>
              <w:drawing>
                <wp:inline distT="0" distB="0" distL="0" distR="0">
                  <wp:extent cx="962025" cy="1438275"/>
                  <wp:effectExtent l="19050" t="0" r="9525" b="0"/>
                  <wp:docPr id="2" name="Picture 1" descr="\\192.168.1.123\tarasheh\A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92.168.1.123\tarasheh\AR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6718" w:rsidRPr="00C25E39" w:rsidRDefault="00606718" w:rsidP="00542878">
            <w:pPr>
              <w:rPr>
                <w:i/>
                <w:iCs/>
              </w:rPr>
            </w:pPr>
          </w:p>
        </w:tc>
        <w:tc>
          <w:tcPr>
            <w:tcW w:w="234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  <w:rtl/>
                <w:lang w:bidi="fa-IR"/>
              </w:rPr>
            </w:pPr>
            <w:r w:rsidRPr="00C25E39">
              <w:rPr>
                <w:i/>
                <w:iCs/>
              </w:rPr>
              <w:t xml:space="preserve">Unit Number:     </w:t>
            </w:r>
            <w:r w:rsidRPr="00C25E39">
              <w:rPr>
                <w:rFonts w:ascii="Arial" w:hAnsi="Arial" w:cs="Arial"/>
                <w:i/>
                <w:iCs/>
                <w:rtl/>
                <w:lang w:bidi="fa-IR"/>
              </w:rPr>
              <w:t>شماره پرونده</w:t>
            </w:r>
            <w:r w:rsidRPr="00C25E39">
              <w:rPr>
                <w:rFonts w:hint="cs"/>
                <w:i/>
                <w:iCs/>
                <w:rtl/>
                <w:lang w:bidi="fa-IR"/>
              </w:rPr>
              <w:t>:</w:t>
            </w:r>
          </w:p>
          <w:p w:rsidR="006E1100" w:rsidRPr="00357A4C" w:rsidRDefault="000A5729" w:rsidP="00EF0374">
            <w:pPr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357A4C" w:rsidRPr="00357A4C">
              <w:rPr>
                <w:i/>
                <w:iCs/>
                <w:color w:val="FF0000"/>
                <w:sz w:val="24"/>
                <w:szCs w:val="24"/>
              </w:rPr>
              <w:t>(</w:t>
            </w:r>
            <w:bookmarkStart w:id="0" w:name="OLE_LINK4"/>
            <w:proofErr w:type="spellStart"/>
            <w:r w:rsidR="00357A4C" w:rsidRPr="00357A4C">
              <w:rPr>
                <w:color w:val="FF0000"/>
                <w:lang w:bidi="fa-IR"/>
              </w:rPr>
              <w:t>PRV_Code</w:t>
            </w:r>
            <w:bookmarkEnd w:id="0"/>
            <w:proofErr w:type="spellEnd"/>
            <w:r w:rsidR="00357A4C" w:rsidRPr="00357A4C">
              <w:rPr>
                <w:i/>
                <w:iCs/>
                <w:color w:val="FF0000"/>
                <w:sz w:val="24"/>
                <w:szCs w:val="24"/>
              </w:rPr>
              <w:t>)</w:t>
            </w:r>
          </w:p>
          <w:p w:rsidR="006E1100" w:rsidRDefault="00C3170B" w:rsidP="00F041F5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888118</w:t>
            </w:r>
          </w:p>
          <w:p w:rsidR="006E1100" w:rsidRDefault="006E1100" w:rsidP="00F041F5">
            <w:pPr>
              <w:rPr>
                <w:i/>
                <w:iCs/>
                <w:sz w:val="24"/>
                <w:szCs w:val="24"/>
              </w:rPr>
            </w:pPr>
          </w:p>
          <w:p w:rsidR="006E1100" w:rsidRDefault="006E1100" w:rsidP="00F041F5">
            <w:pPr>
              <w:rPr>
                <w:i/>
                <w:iCs/>
                <w:sz w:val="24"/>
                <w:szCs w:val="24"/>
              </w:rPr>
            </w:pPr>
          </w:p>
          <w:p w:rsidR="006E1100" w:rsidRDefault="00414705" w:rsidP="00F041F5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</w:p>
          <w:p w:rsidR="006E1100" w:rsidRDefault="00FB407B" w:rsidP="005D0674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</w:p>
          <w:p w:rsidR="005D0674" w:rsidRDefault="005D0674" w:rsidP="005D0674">
            <w:pPr>
              <w:rPr>
                <w:i/>
                <w:iCs/>
                <w:sz w:val="24"/>
                <w:szCs w:val="24"/>
              </w:rPr>
            </w:pPr>
          </w:p>
          <w:p w:rsidR="006E1100" w:rsidRDefault="006E1100" w:rsidP="00F041F5">
            <w:pPr>
              <w:rPr>
                <w:i/>
                <w:iCs/>
                <w:sz w:val="24"/>
                <w:szCs w:val="24"/>
              </w:rPr>
            </w:pPr>
          </w:p>
          <w:p w:rsidR="006E1100" w:rsidRDefault="006E1100" w:rsidP="00F041F5">
            <w:pPr>
              <w:rPr>
                <w:i/>
                <w:iCs/>
                <w:sz w:val="24"/>
                <w:szCs w:val="24"/>
              </w:rPr>
            </w:pPr>
          </w:p>
          <w:p w:rsidR="006E1100" w:rsidRPr="00C25E39" w:rsidRDefault="006E1100" w:rsidP="00F041F5">
            <w:pPr>
              <w:rPr>
                <w:i/>
                <w:iCs/>
                <w:sz w:val="24"/>
                <w:szCs w:val="24"/>
              </w:rPr>
            </w:pPr>
          </w:p>
        </w:tc>
      </w:tr>
      <w:tr w:rsidR="00606718" w:rsidRPr="00C25E39" w:rsidTr="001A3704">
        <w:trPr>
          <w:trHeight w:val="852"/>
        </w:trPr>
        <w:tc>
          <w:tcPr>
            <w:tcW w:w="2790" w:type="dxa"/>
          </w:tcPr>
          <w:p w:rsidR="007A5BDD" w:rsidRDefault="00606718" w:rsidP="00542878">
            <w:pPr>
              <w:rPr>
                <w:i/>
                <w:iCs/>
              </w:rPr>
            </w:pPr>
            <w:r w:rsidRPr="00C25E39">
              <w:rPr>
                <w:i/>
                <w:iCs/>
              </w:rPr>
              <w:t>Attending Physician</w:t>
            </w:r>
            <w:r w:rsidRPr="00C25E39">
              <w:rPr>
                <w:rFonts w:hint="cs"/>
                <w:i/>
                <w:iCs/>
                <w:rtl/>
              </w:rPr>
              <w:t xml:space="preserve">پزشك معالج:     </w:t>
            </w:r>
          </w:p>
          <w:p w:rsidR="007A5BDD" w:rsidRPr="00EA7E2E" w:rsidRDefault="00EA7E2E" w:rsidP="007A5BDD">
            <w:pPr>
              <w:rPr>
                <w:color w:val="FF0000"/>
              </w:rPr>
            </w:pPr>
            <w:bookmarkStart w:id="1" w:name="OLE_LINK27"/>
            <w:bookmarkStart w:id="2" w:name="OLE_LINK28"/>
            <w:r w:rsidRPr="00EA7E2E">
              <w:rPr>
                <w:color w:val="FF0000"/>
              </w:rPr>
              <w:t>(</w:t>
            </w:r>
            <w:bookmarkStart w:id="3" w:name="OLE_LINK5"/>
            <w:bookmarkStart w:id="4" w:name="OLE_LINK6"/>
            <w:proofErr w:type="spellStart"/>
            <w:r w:rsidRPr="00EA7E2E">
              <w:rPr>
                <w:color w:val="FF0000"/>
                <w:lang w:bidi="fa-IR"/>
              </w:rPr>
              <w:t>JDoc_Code</w:t>
            </w:r>
            <w:bookmarkEnd w:id="3"/>
            <w:bookmarkEnd w:id="4"/>
            <w:proofErr w:type="spellEnd"/>
            <w:r w:rsidRPr="00EA7E2E">
              <w:rPr>
                <w:color w:val="FF0000"/>
                <w:lang w:bidi="fa-IR"/>
              </w:rPr>
              <w:t xml:space="preserve"> </w:t>
            </w:r>
            <w:r w:rsidRPr="00EA7E2E">
              <w:rPr>
                <w:color w:val="FF0000"/>
              </w:rPr>
              <w:t>)</w:t>
            </w:r>
          </w:p>
          <w:bookmarkEnd w:id="1"/>
          <w:bookmarkEnd w:id="2"/>
          <w:p w:rsidR="00606718" w:rsidRPr="007A5BDD" w:rsidRDefault="007A5BDD" w:rsidP="007A5BDD">
            <w:proofErr w:type="spellStart"/>
            <w:r>
              <w:t>Dr.Mansourian</w:t>
            </w:r>
            <w:proofErr w:type="spellEnd"/>
          </w:p>
        </w:tc>
        <w:tc>
          <w:tcPr>
            <w:tcW w:w="2880" w:type="dxa"/>
            <w:vMerge w:val="restart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Ward: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بخش:</w:t>
            </w:r>
          </w:p>
          <w:p w:rsidR="00606718" w:rsidRPr="00C25E39" w:rsidRDefault="00606718" w:rsidP="00542878">
            <w:pPr>
              <w:rPr>
                <w:i/>
                <w:iCs/>
              </w:rPr>
            </w:pPr>
          </w:p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  <w:rtl/>
              </w:rPr>
            </w:pPr>
          </w:p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  <w:rtl/>
                <w:lang w:bidi="fa-IR"/>
              </w:rPr>
            </w:pPr>
            <w:r w:rsidRPr="00C25E39">
              <w:rPr>
                <w:i/>
                <w:iCs/>
              </w:rPr>
              <w:t>Room: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اتاق:</w:t>
            </w:r>
          </w:p>
          <w:p w:rsidR="00606718" w:rsidRPr="00EA7E2E" w:rsidRDefault="00EA7E2E" w:rsidP="00542878">
            <w:pPr>
              <w:rPr>
                <w:i/>
                <w:iCs/>
                <w:color w:val="FF0000"/>
              </w:rPr>
            </w:pPr>
            <w:r w:rsidRPr="00EA7E2E">
              <w:rPr>
                <w:i/>
                <w:iCs/>
                <w:color w:val="FF0000"/>
              </w:rPr>
              <w:t>(Room)</w:t>
            </w:r>
          </w:p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  <w:rtl/>
              </w:rPr>
            </w:pPr>
          </w:p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  <w:rtl/>
                <w:lang w:bidi="fa-IR"/>
              </w:rPr>
            </w:pPr>
            <w:r w:rsidRPr="00C25E39">
              <w:rPr>
                <w:i/>
                <w:iCs/>
              </w:rPr>
              <w:t>Bed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تخت:</w:t>
            </w:r>
          </w:p>
          <w:p w:rsidR="00606718" w:rsidRPr="00C25E39" w:rsidRDefault="00606718" w:rsidP="00542878">
            <w:pPr>
              <w:rPr>
                <w:i/>
                <w:iCs/>
                <w:rtl/>
                <w:lang w:bidi="fa-IR"/>
              </w:rPr>
            </w:pPr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Name: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نام:</w:t>
            </w:r>
          </w:p>
          <w:p w:rsidR="00606718" w:rsidRPr="00EA7E2E" w:rsidRDefault="00EA7E2E" w:rsidP="00542878">
            <w:pPr>
              <w:rPr>
                <w:i/>
                <w:iCs/>
                <w:color w:val="FF0000"/>
              </w:rPr>
            </w:pPr>
            <w:r w:rsidRPr="00EA7E2E">
              <w:rPr>
                <w:i/>
                <w:iCs/>
                <w:color w:val="FF0000"/>
              </w:rPr>
              <w:t>(</w:t>
            </w:r>
            <w:proofErr w:type="spellStart"/>
            <w:r w:rsidRPr="00EA7E2E">
              <w:rPr>
                <w:i/>
                <w:iCs/>
                <w:color w:val="FF0000"/>
              </w:rPr>
              <w:t>FName</w:t>
            </w:r>
            <w:proofErr w:type="spellEnd"/>
            <w:r w:rsidRPr="00EA7E2E">
              <w:rPr>
                <w:i/>
                <w:iCs/>
                <w:color w:val="FF0000"/>
              </w:rPr>
              <w:t>)</w:t>
            </w:r>
          </w:p>
          <w:p w:rsidR="006E1100" w:rsidRPr="00C25E39" w:rsidRDefault="00B61801" w:rsidP="00414705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r w:rsidR="00414705"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proofErr w:type="spellStart"/>
            <w:r w:rsidR="00FE65A2">
              <w:rPr>
                <w:i/>
                <w:iCs/>
                <w:sz w:val="24"/>
                <w:szCs w:val="24"/>
              </w:rPr>
              <w:t>Jahanshir</w:t>
            </w:r>
            <w:proofErr w:type="spellEnd"/>
          </w:p>
        </w:tc>
        <w:tc>
          <w:tcPr>
            <w:tcW w:w="2340" w:type="dxa"/>
          </w:tcPr>
          <w:p w:rsidR="00606718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 xml:space="preserve">Family Name:       </w:t>
            </w:r>
            <w:r w:rsidRPr="00C25E39">
              <w:rPr>
                <w:rFonts w:hint="cs"/>
                <w:i/>
                <w:iCs/>
                <w:rtl/>
              </w:rPr>
              <w:t>نام خانوادگي:</w:t>
            </w:r>
          </w:p>
          <w:p w:rsidR="00EA7E2E" w:rsidRPr="00EA7E2E" w:rsidRDefault="00EA7E2E" w:rsidP="00542878">
            <w:pPr>
              <w:tabs>
                <w:tab w:val="right" w:pos="2673"/>
              </w:tabs>
              <w:rPr>
                <w:i/>
                <w:iCs/>
                <w:color w:val="FF0000"/>
              </w:rPr>
            </w:pPr>
            <w:r w:rsidRPr="00EA7E2E">
              <w:rPr>
                <w:i/>
                <w:iCs/>
                <w:color w:val="FF0000"/>
              </w:rPr>
              <w:t>(</w:t>
            </w:r>
            <w:proofErr w:type="spellStart"/>
            <w:r w:rsidRPr="00EA7E2E">
              <w:rPr>
                <w:i/>
                <w:iCs/>
                <w:color w:val="FF0000"/>
              </w:rPr>
              <w:t>LName</w:t>
            </w:r>
            <w:proofErr w:type="spellEnd"/>
            <w:r w:rsidRPr="00EA7E2E">
              <w:rPr>
                <w:i/>
                <w:iCs/>
                <w:color w:val="FF0000"/>
              </w:rPr>
              <w:t>)</w:t>
            </w:r>
          </w:p>
          <w:p w:rsidR="006E1100" w:rsidRDefault="00FE65A2" w:rsidP="00FE65A2">
            <w:pPr>
              <w:tabs>
                <w:tab w:val="right" w:pos="2124"/>
              </w:tabs>
              <w:rPr>
                <w:i/>
                <w:iCs/>
                <w:sz w:val="24"/>
                <w:szCs w:val="24"/>
                <w:lang w:bidi="fa-IR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bidi="fa-IR"/>
              </w:rPr>
              <w:t>Roosta</w:t>
            </w:r>
            <w:proofErr w:type="spellEnd"/>
            <w:r>
              <w:rPr>
                <w:i/>
                <w:iCs/>
                <w:sz w:val="24"/>
                <w:szCs w:val="24"/>
                <w:rtl/>
                <w:lang w:bidi="fa-IR"/>
              </w:rPr>
              <w:tab/>
            </w:r>
            <w:r w:rsidR="00414705">
              <w:rPr>
                <w:rFonts w:hint="cs"/>
                <w:i/>
                <w:iCs/>
                <w:sz w:val="24"/>
                <w:szCs w:val="24"/>
                <w:rtl/>
                <w:lang w:bidi="fa-IR"/>
              </w:rPr>
              <w:t xml:space="preserve"> </w:t>
            </w:r>
          </w:p>
          <w:p w:rsidR="00606718" w:rsidRPr="00C25E39" w:rsidRDefault="00B61801" w:rsidP="00542878">
            <w:pPr>
              <w:jc w:val="right"/>
              <w:rPr>
                <w:i/>
                <w:i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  <w:lang w:bidi="fa-IR"/>
              </w:rPr>
              <w:t xml:space="preserve"> </w:t>
            </w:r>
            <w:r w:rsidR="00026F27">
              <w:rPr>
                <w:i/>
                <w:iCs/>
                <w:sz w:val="24"/>
                <w:szCs w:val="24"/>
                <w:lang w:bidi="fa-IR"/>
              </w:rPr>
              <w:t xml:space="preserve"> </w:t>
            </w:r>
            <w:r w:rsidR="00B4417C">
              <w:rPr>
                <w:i/>
                <w:iCs/>
                <w:sz w:val="24"/>
                <w:szCs w:val="24"/>
                <w:lang w:bidi="fa-IR"/>
              </w:rPr>
              <w:t xml:space="preserve"> </w:t>
            </w:r>
          </w:p>
        </w:tc>
      </w:tr>
      <w:tr w:rsidR="00606718" w:rsidRPr="00C25E39" w:rsidTr="001A3704">
        <w:trPr>
          <w:trHeight w:val="858"/>
        </w:trPr>
        <w:tc>
          <w:tcPr>
            <w:tcW w:w="2790" w:type="dxa"/>
          </w:tcPr>
          <w:p w:rsidR="00026F27" w:rsidRDefault="00606718" w:rsidP="006E1100">
            <w:pPr>
              <w:tabs>
                <w:tab w:val="right" w:pos="2672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 xml:space="preserve">Nurse of </w:t>
            </w:r>
            <w:proofErr w:type="spellStart"/>
            <w:r w:rsidRPr="00C25E39">
              <w:rPr>
                <w:i/>
                <w:iCs/>
              </w:rPr>
              <w:t>Op.Room</w:t>
            </w:r>
            <w:proofErr w:type="spellEnd"/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پرستار اتاق عمل:</w:t>
            </w:r>
          </w:p>
          <w:p w:rsidR="00026F27" w:rsidRPr="00EA7E2E" w:rsidRDefault="00EA7E2E" w:rsidP="00026F27">
            <w:pPr>
              <w:rPr>
                <w:color w:val="FF0000"/>
              </w:rPr>
            </w:pPr>
            <w:r w:rsidRPr="00EA7E2E">
              <w:rPr>
                <w:color w:val="FF0000"/>
              </w:rPr>
              <w:t>(</w:t>
            </w:r>
            <w:proofErr w:type="spellStart"/>
            <w:r w:rsidRPr="00EA7E2E">
              <w:rPr>
                <w:color w:val="FF0000"/>
                <w:lang w:bidi="fa-IR"/>
              </w:rPr>
              <w:t>FreeNurse</w:t>
            </w:r>
            <w:proofErr w:type="spellEnd"/>
            <w:r w:rsidRPr="00EA7E2E">
              <w:rPr>
                <w:color w:val="FF0000"/>
              </w:rPr>
              <w:t>)</w:t>
            </w:r>
          </w:p>
          <w:p w:rsidR="00606718" w:rsidRPr="00BB4A7A" w:rsidRDefault="00FE65A2" w:rsidP="00414705">
            <w:pPr>
              <w:tabs>
                <w:tab w:val="left" w:pos="1740"/>
              </w:tabs>
              <w:rPr>
                <w:i/>
                <w:iCs/>
              </w:rPr>
            </w:pPr>
            <w:proofErr w:type="spellStart"/>
            <w:r>
              <w:t>Farmani</w:t>
            </w:r>
            <w:proofErr w:type="spellEnd"/>
            <w:r w:rsidR="00026F27">
              <w:tab/>
            </w:r>
            <w:r w:rsidR="00414705">
              <w:rPr>
                <w:rFonts w:hint="cs"/>
                <w:i/>
                <w:iCs/>
                <w:rtl/>
              </w:rPr>
              <w:t xml:space="preserve"> </w:t>
            </w:r>
            <w:r w:rsidR="00D178FF" w:rsidRPr="00BB4A7A">
              <w:rPr>
                <w:i/>
                <w:iCs/>
              </w:rPr>
              <w:t xml:space="preserve"> </w:t>
            </w:r>
          </w:p>
        </w:tc>
        <w:tc>
          <w:tcPr>
            <w:tcW w:w="2880" w:type="dxa"/>
            <w:vMerge/>
          </w:tcPr>
          <w:p w:rsidR="00606718" w:rsidRPr="00C25E39" w:rsidRDefault="00606718" w:rsidP="00542878">
            <w:pPr>
              <w:rPr>
                <w:i/>
                <w:iCs/>
              </w:rPr>
            </w:pPr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left" w:pos="720"/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Age:        Y/O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سن:</w:t>
            </w:r>
          </w:p>
          <w:p w:rsidR="00606718" w:rsidRPr="00EA7E2E" w:rsidRDefault="00EA7E2E" w:rsidP="00542878">
            <w:pPr>
              <w:rPr>
                <w:i/>
                <w:iCs/>
                <w:color w:val="FF0000"/>
              </w:rPr>
            </w:pPr>
            <w:r w:rsidRPr="00EA7E2E">
              <w:rPr>
                <w:i/>
                <w:iCs/>
                <w:color w:val="FF0000"/>
              </w:rPr>
              <w:t>(Age)</w:t>
            </w:r>
          </w:p>
          <w:p w:rsidR="00606718" w:rsidRPr="00C25E39" w:rsidRDefault="00FE65A2" w:rsidP="00FE65A2">
            <w:pPr>
              <w:tabs>
                <w:tab w:val="center" w:pos="1332"/>
                <w:tab w:val="right" w:pos="2664"/>
              </w:tabs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rtl/>
              </w:rPr>
              <w:tab/>
            </w:r>
            <w:r>
              <w:rPr>
                <w:i/>
                <w:iCs/>
                <w:sz w:val="24"/>
                <w:szCs w:val="24"/>
              </w:rPr>
              <w:t>48</w:t>
            </w:r>
            <w:r>
              <w:rPr>
                <w:i/>
                <w:iCs/>
                <w:sz w:val="24"/>
                <w:szCs w:val="24"/>
                <w:rtl/>
              </w:rPr>
              <w:tab/>
            </w:r>
            <w:r w:rsidR="0030558E"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34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 xml:space="preserve">Father’s Name:            </w:t>
            </w:r>
            <w:r w:rsidRPr="00C25E39">
              <w:rPr>
                <w:rFonts w:hint="cs"/>
                <w:i/>
                <w:iCs/>
                <w:rtl/>
              </w:rPr>
              <w:t>نام پدر:</w:t>
            </w:r>
          </w:p>
          <w:p w:rsidR="00606718" w:rsidRPr="00EA7E2E" w:rsidRDefault="00EA7E2E" w:rsidP="00542878">
            <w:pPr>
              <w:rPr>
                <w:i/>
                <w:iCs/>
                <w:color w:val="FF0000"/>
              </w:rPr>
            </w:pPr>
            <w:r w:rsidRPr="00EA7E2E">
              <w:rPr>
                <w:i/>
                <w:iCs/>
                <w:color w:val="FF0000"/>
              </w:rPr>
              <w:t>(Father)</w:t>
            </w:r>
          </w:p>
          <w:p w:rsidR="00606718" w:rsidRPr="00C25E39" w:rsidRDefault="00FE65A2" w:rsidP="00FE65A2">
            <w:pPr>
              <w:tabs>
                <w:tab w:val="right" w:pos="2124"/>
              </w:tabs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Malek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hossein</w:t>
            </w:r>
            <w:proofErr w:type="spellEnd"/>
            <w:r>
              <w:rPr>
                <w:i/>
                <w:iCs/>
                <w:sz w:val="24"/>
                <w:szCs w:val="24"/>
                <w:rtl/>
              </w:rPr>
              <w:tab/>
            </w:r>
            <w:r w:rsidR="00B61801"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r w:rsidR="00026F2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606718" w:rsidRPr="00C25E39" w:rsidTr="001A3704">
        <w:trPr>
          <w:trHeight w:val="877"/>
        </w:trPr>
        <w:tc>
          <w:tcPr>
            <w:tcW w:w="2790" w:type="dxa"/>
          </w:tcPr>
          <w:p w:rsidR="00606718" w:rsidRPr="00C25E39" w:rsidRDefault="00606718" w:rsidP="00542878">
            <w:pPr>
              <w:tabs>
                <w:tab w:val="right" w:pos="2672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Beginning Time: </w:t>
            </w:r>
            <w:r w:rsidRPr="00C25E39">
              <w:rPr>
                <w:rFonts w:hint="cs"/>
                <w:i/>
                <w:iCs/>
                <w:rtl/>
              </w:rPr>
              <w:t>ساعت شروع</w:t>
            </w:r>
          </w:p>
          <w:p w:rsidR="00516F0E" w:rsidRPr="00EA7E2E" w:rsidRDefault="00414705" w:rsidP="00B61801">
            <w:pPr>
              <w:tabs>
                <w:tab w:val="right" w:pos="2672"/>
              </w:tabs>
              <w:rPr>
                <w:i/>
                <w:iCs/>
                <w:color w:val="FF0000"/>
                <w:lang w:bidi="fa-IR"/>
              </w:rPr>
            </w:pPr>
            <w:r>
              <w:rPr>
                <w:rFonts w:hint="cs"/>
                <w:i/>
                <w:iCs/>
                <w:rtl/>
                <w:lang w:bidi="fa-IR"/>
              </w:rPr>
              <w:t xml:space="preserve"> </w:t>
            </w:r>
            <w:r w:rsidR="00C3170B">
              <w:rPr>
                <w:i/>
                <w:iCs/>
                <w:lang w:bidi="fa-IR"/>
              </w:rPr>
              <w:t>10:15</w:t>
            </w:r>
            <w:r w:rsidR="00EA7E2E">
              <w:rPr>
                <w:i/>
                <w:iCs/>
                <w:lang w:bidi="fa-IR"/>
              </w:rPr>
              <w:t xml:space="preserve"> </w:t>
            </w:r>
            <w:r w:rsidR="00EA7E2E" w:rsidRPr="00EA7E2E">
              <w:rPr>
                <w:i/>
                <w:iCs/>
                <w:color w:val="FF0000"/>
                <w:lang w:bidi="fa-IR"/>
              </w:rPr>
              <w:t>(</w:t>
            </w:r>
            <w:proofErr w:type="spellStart"/>
            <w:r w:rsidR="00EA7E2E" w:rsidRPr="00EA7E2E">
              <w:rPr>
                <w:i/>
                <w:iCs/>
                <w:color w:val="FF0000"/>
                <w:lang w:bidi="fa-IR"/>
              </w:rPr>
              <w:t>StartTime</w:t>
            </w:r>
            <w:proofErr w:type="spellEnd"/>
            <w:r w:rsidR="00EA7E2E" w:rsidRPr="00EA7E2E">
              <w:rPr>
                <w:i/>
                <w:iCs/>
                <w:color w:val="FF0000"/>
                <w:lang w:bidi="fa-IR"/>
              </w:rPr>
              <w:t>)</w:t>
            </w:r>
          </w:p>
          <w:p w:rsidR="00606718" w:rsidRDefault="00606718" w:rsidP="00414705">
            <w:pPr>
              <w:tabs>
                <w:tab w:val="right" w:pos="2672"/>
              </w:tabs>
              <w:rPr>
                <w:i/>
                <w:iCs/>
              </w:rPr>
            </w:pPr>
            <w:bookmarkStart w:id="5" w:name="OLE_LINK13"/>
            <w:bookmarkStart w:id="6" w:name="OLE_LINK14"/>
            <w:bookmarkStart w:id="7" w:name="OLE_LINK15"/>
            <w:r w:rsidRPr="00C25E39">
              <w:rPr>
                <w:i/>
                <w:iCs/>
                <w:lang w:bidi="fa-IR"/>
              </w:rPr>
              <w:t>End Time</w:t>
            </w:r>
            <w:bookmarkEnd w:id="5"/>
            <w:bookmarkEnd w:id="6"/>
            <w:bookmarkEnd w:id="7"/>
            <w:r w:rsidRPr="00C25E39">
              <w:rPr>
                <w:i/>
                <w:iCs/>
                <w:lang w:bidi="fa-IR"/>
              </w:rPr>
              <w:t>:</w:t>
            </w:r>
            <w:r w:rsidR="00C3170B">
              <w:rPr>
                <w:i/>
                <w:iCs/>
                <w:lang w:bidi="fa-IR"/>
              </w:rPr>
              <w:t>11:15</w:t>
            </w:r>
            <w:r w:rsidRPr="00C25E39">
              <w:rPr>
                <w:i/>
                <w:iCs/>
                <w:rtl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ساعت خاتمه:</w:t>
            </w:r>
          </w:p>
          <w:p w:rsidR="00EA7E2E" w:rsidRPr="00EA7E2E" w:rsidRDefault="00EA7E2E" w:rsidP="00EA7E2E">
            <w:pPr>
              <w:tabs>
                <w:tab w:val="right" w:pos="2672"/>
              </w:tabs>
              <w:rPr>
                <w:i/>
                <w:iCs/>
                <w:color w:val="FF0000"/>
              </w:rPr>
            </w:pPr>
            <w:r w:rsidRPr="00EA7E2E">
              <w:rPr>
                <w:i/>
                <w:iCs/>
                <w:color w:val="FF0000"/>
                <w:lang w:bidi="fa-IR"/>
              </w:rPr>
              <w:t>(</w:t>
            </w:r>
            <w:proofErr w:type="spellStart"/>
            <w:r w:rsidRPr="00EA7E2E">
              <w:rPr>
                <w:i/>
                <w:iCs/>
                <w:color w:val="FF0000"/>
                <w:lang w:bidi="fa-IR"/>
              </w:rPr>
              <w:t>EndTime</w:t>
            </w:r>
            <w:proofErr w:type="spellEnd"/>
            <w:r w:rsidRPr="00EA7E2E">
              <w:rPr>
                <w:i/>
                <w:iCs/>
                <w:color w:val="FF0000"/>
              </w:rPr>
              <w:t>)</w:t>
            </w:r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Second Assistant: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كمك دوم:</w:t>
            </w:r>
          </w:p>
          <w:p w:rsidR="006E1100" w:rsidRPr="00EC344D" w:rsidRDefault="00EC344D" w:rsidP="008B7C6C">
            <w:pPr>
              <w:jc w:val="center"/>
              <w:rPr>
                <w:i/>
                <w:iCs/>
                <w:color w:val="FF0000"/>
                <w:sz w:val="24"/>
                <w:szCs w:val="24"/>
              </w:rPr>
            </w:pPr>
            <w:r w:rsidRPr="00EC344D">
              <w:rPr>
                <w:i/>
                <w:iCs/>
                <w:color w:val="FF0000"/>
                <w:sz w:val="24"/>
                <w:szCs w:val="24"/>
              </w:rPr>
              <w:t>(</w:t>
            </w:r>
            <w:bookmarkStart w:id="8" w:name="OLE_LINK16"/>
            <w:proofErr w:type="spellStart"/>
            <w:r w:rsidRPr="00EC344D">
              <w:rPr>
                <w:color w:val="FF0000"/>
                <w:lang w:bidi="fa-IR"/>
              </w:rPr>
              <w:t>OTDoc_Co</w:t>
            </w:r>
            <w:bookmarkEnd w:id="8"/>
            <w:r w:rsidRPr="00EC344D">
              <w:rPr>
                <w:color w:val="FF0000"/>
                <w:lang w:bidi="fa-IR"/>
              </w:rPr>
              <w:t>de</w:t>
            </w:r>
            <w:proofErr w:type="spellEnd"/>
            <w:r w:rsidRPr="00EC344D">
              <w:rPr>
                <w:color w:val="FF0000"/>
                <w:lang w:bidi="fa-IR"/>
              </w:rPr>
              <w:t xml:space="preserve"> </w:t>
            </w:r>
            <w:r w:rsidRPr="00EC344D">
              <w:rPr>
                <w:i/>
                <w:iCs/>
                <w:color w:val="FF0000"/>
                <w:sz w:val="24"/>
                <w:szCs w:val="24"/>
              </w:rPr>
              <w:t>)</w:t>
            </w:r>
          </w:p>
          <w:p w:rsidR="00606718" w:rsidRPr="00C25E39" w:rsidRDefault="00FE65A2" w:rsidP="008B7C6C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Mahian</w:t>
            </w:r>
            <w:proofErr w:type="spellEnd"/>
            <w:r w:rsidR="00414705"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First Assistant: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كمك اول:</w:t>
            </w:r>
          </w:p>
          <w:p w:rsidR="00606718" w:rsidRPr="00EC344D" w:rsidRDefault="00EC344D" w:rsidP="00542878">
            <w:pPr>
              <w:rPr>
                <w:i/>
                <w:iCs/>
                <w:color w:val="FF0000"/>
              </w:rPr>
            </w:pPr>
            <w:r w:rsidRPr="00EC344D">
              <w:rPr>
                <w:i/>
                <w:iCs/>
                <w:color w:val="FF0000"/>
              </w:rPr>
              <w:t>(</w:t>
            </w:r>
            <w:proofErr w:type="spellStart"/>
            <w:r w:rsidRPr="00EC344D">
              <w:rPr>
                <w:color w:val="FF0000"/>
                <w:lang w:bidi="fa-IR"/>
              </w:rPr>
              <w:t>JHelp_Code</w:t>
            </w:r>
            <w:proofErr w:type="spellEnd"/>
            <w:r w:rsidRPr="00EC344D">
              <w:rPr>
                <w:i/>
                <w:iCs/>
                <w:color w:val="FF0000"/>
              </w:rPr>
              <w:t>)</w:t>
            </w:r>
          </w:p>
          <w:p w:rsidR="00606718" w:rsidRPr="00C25E39" w:rsidRDefault="00606718" w:rsidP="00542878">
            <w:pPr>
              <w:jc w:val="right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 xml:space="preserve">Surgeon:                        </w:t>
            </w:r>
            <w:r w:rsidRPr="00C25E39">
              <w:rPr>
                <w:rFonts w:hint="cs"/>
                <w:i/>
                <w:iCs/>
                <w:rtl/>
              </w:rPr>
              <w:t>جراح:</w:t>
            </w:r>
            <w:r w:rsidR="00EC344D">
              <w:rPr>
                <w:i/>
                <w:iCs/>
              </w:rPr>
              <w:t xml:space="preserve"> </w:t>
            </w:r>
            <w:r w:rsidR="00EC344D" w:rsidRPr="00EC344D">
              <w:rPr>
                <w:i/>
                <w:iCs/>
                <w:color w:val="FF0000"/>
              </w:rPr>
              <w:t>(</w:t>
            </w:r>
            <w:proofErr w:type="spellStart"/>
            <w:r w:rsidR="00EC344D" w:rsidRPr="00EC344D">
              <w:rPr>
                <w:color w:val="FF0000"/>
                <w:lang w:bidi="fa-IR"/>
              </w:rPr>
              <w:t>JDoc_Code</w:t>
            </w:r>
            <w:proofErr w:type="spellEnd"/>
            <w:r w:rsidR="00EC344D" w:rsidRPr="00EC344D">
              <w:rPr>
                <w:i/>
                <w:iCs/>
                <w:color w:val="FF0000"/>
              </w:rPr>
              <w:t>)</w:t>
            </w:r>
          </w:p>
          <w:p w:rsidR="00606718" w:rsidRPr="00C25E39" w:rsidRDefault="00FE65A2" w:rsidP="0054287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Dr.Mansourian</w:t>
            </w:r>
            <w:proofErr w:type="spellEnd"/>
          </w:p>
          <w:p w:rsidR="00606718" w:rsidRDefault="00414705" w:rsidP="00516F0E">
            <w:pPr>
              <w:tabs>
                <w:tab w:val="left" w:pos="780"/>
                <w:tab w:val="center" w:pos="1103"/>
              </w:tabs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r w:rsidR="00BB4A7A">
              <w:rPr>
                <w:i/>
                <w:iCs/>
                <w:sz w:val="24"/>
                <w:szCs w:val="24"/>
              </w:rPr>
              <w:t xml:space="preserve">M.D </w:t>
            </w:r>
          </w:p>
          <w:p w:rsidR="006E1100" w:rsidRPr="00C25E39" w:rsidRDefault="00B61801" w:rsidP="00D019B7">
            <w:pPr>
              <w:tabs>
                <w:tab w:val="left" w:pos="780"/>
                <w:tab w:val="center" w:pos="1103"/>
              </w:tabs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r w:rsidR="00D019B7"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r w:rsidR="00026F2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606718" w:rsidRPr="00C25E39" w:rsidTr="001A3704">
        <w:trPr>
          <w:trHeight w:val="841"/>
        </w:trPr>
        <w:tc>
          <w:tcPr>
            <w:tcW w:w="2790" w:type="dxa"/>
          </w:tcPr>
          <w:p w:rsidR="00606718" w:rsidRPr="00C25E39" w:rsidRDefault="00606718" w:rsidP="00542878">
            <w:pPr>
              <w:tabs>
                <w:tab w:val="right" w:pos="2672"/>
              </w:tabs>
              <w:rPr>
                <w:i/>
                <w:iCs/>
                <w:rtl/>
                <w:lang w:bidi="fa-IR"/>
              </w:rPr>
            </w:pPr>
            <w:r w:rsidRPr="00C25E39">
              <w:rPr>
                <w:i/>
                <w:iCs/>
              </w:rPr>
              <w:t>Kind of Operation: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نوع عمل:</w:t>
            </w:r>
          </w:p>
          <w:p w:rsidR="00606718" w:rsidRPr="0027163B" w:rsidRDefault="00720D82" w:rsidP="00542878">
            <w:pPr>
              <w:rPr>
                <w:i/>
                <w:iCs/>
                <w:color w:val="FF0000"/>
                <w:rtl/>
              </w:rPr>
            </w:pPr>
            <w:r>
              <w:rPr>
                <w:i/>
                <w:iCs/>
                <w:color w:val="FF0000"/>
              </w:rPr>
              <w:t>(</w:t>
            </w:r>
            <w:proofErr w:type="spellStart"/>
            <w:r>
              <w:rPr>
                <w:i/>
                <w:iCs/>
                <w:color w:val="FF0000"/>
              </w:rPr>
              <w:t>OpName</w:t>
            </w:r>
            <w:proofErr w:type="spellEnd"/>
            <w:r>
              <w:rPr>
                <w:i/>
                <w:iCs/>
                <w:color w:val="FF0000"/>
              </w:rPr>
              <w:t>)</w:t>
            </w:r>
          </w:p>
          <w:p w:rsidR="00606718" w:rsidRDefault="00606718" w:rsidP="00542878">
            <w:pPr>
              <w:rPr>
                <w:i/>
                <w:iCs/>
              </w:rPr>
            </w:pPr>
            <w:proofErr w:type="spellStart"/>
            <w:r w:rsidRPr="00C25E39">
              <w:rPr>
                <w:i/>
                <w:iCs/>
              </w:rPr>
              <w:t>Hosp</w:t>
            </w:r>
            <w:proofErr w:type="spellEnd"/>
            <w:r w:rsidRPr="00C25E39">
              <w:rPr>
                <w:b w:val="0"/>
                <w:bCs w:val="0"/>
                <w:i/>
                <w:iCs/>
                <w:sz w:val="22"/>
                <w:szCs w:val="22"/>
              </w:rPr>
              <w:sym w:font="Wingdings 2" w:char="F02A"/>
            </w:r>
            <w:r w:rsidRPr="00C25E39">
              <w:rPr>
                <w:b w:val="0"/>
                <w:bCs w:val="0"/>
                <w:i/>
                <w:iCs/>
              </w:rPr>
              <w:t xml:space="preserve"> </w:t>
            </w:r>
            <w:r w:rsidRPr="00C25E39">
              <w:rPr>
                <w:rFonts w:hint="cs"/>
                <w:i/>
                <w:iCs/>
                <w:rtl/>
              </w:rPr>
              <w:t xml:space="preserve">           بستري</w:t>
            </w:r>
            <w:r w:rsidRPr="00C25E39">
              <w:rPr>
                <w:i/>
                <w:iCs/>
              </w:rPr>
              <w:t>O.P.D</w:t>
            </w:r>
            <w:r w:rsidRPr="00C25E39">
              <w:rPr>
                <w:b w:val="0"/>
                <w:bCs w:val="0"/>
                <w:i/>
                <w:iCs/>
                <w:sz w:val="22"/>
                <w:szCs w:val="22"/>
              </w:rPr>
              <w:sym w:font="Wingdings 2" w:char="F02A"/>
            </w:r>
            <w:r w:rsidRPr="00C25E39">
              <w:rPr>
                <w:rFonts w:hint="cs"/>
                <w:i/>
                <w:iCs/>
                <w:rtl/>
              </w:rPr>
              <w:t>سرپايي</w:t>
            </w:r>
          </w:p>
          <w:p w:rsidR="00720D82" w:rsidRPr="00720D82" w:rsidRDefault="00720D82" w:rsidP="00542878">
            <w:pPr>
              <w:rPr>
                <w:i/>
                <w:iCs/>
                <w:color w:val="FF0000"/>
                <w:rtl/>
                <w:lang w:bidi="fa-IR"/>
              </w:rPr>
            </w:pPr>
            <w:r w:rsidRPr="00720D82">
              <w:rPr>
                <w:i/>
                <w:iCs/>
                <w:color w:val="FF0000"/>
                <w:lang w:bidi="fa-IR"/>
              </w:rPr>
              <w:t>(</w:t>
            </w:r>
            <w:proofErr w:type="spellStart"/>
            <w:r w:rsidRPr="00720D82">
              <w:rPr>
                <w:i/>
                <w:iCs/>
                <w:color w:val="FF0000"/>
                <w:lang w:bidi="fa-IR"/>
              </w:rPr>
              <w:t>OpType</w:t>
            </w:r>
            <w:proofErr w:type="spellEnd"/>
            <w:r w:rsidRPr="00720D82">
              <w:rPr>
                <w:i/>
                <w:iCs/>
                <w:color w:val="FF0000"/>
                <w:lang w:bidi="fa-IR"/>
              </w:rPr>
              <w:t>)</w:t>
            </w:r>
            <w:bookmarkStart w:id="9" w:name="_GoBack"/>
            <w:bookmarkEnd w:id="9"/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Date: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تاريخ:</w:t>
            </w:r>
          </w:p>
          <w:p w:rsidR="00606718" w:rsidRPr="0027163B" w:rsidRDefault="00F041F5" w:rsidP="00414705">
            <w:pPr>
              <w:tabs>
                <w:tab w:val="left" w:pos="255"/>
              </w:tabs>
              <w:rPr>
                <w:i/>
                <w:iCs/>
                <w:color w:val="FF0000"/>
              </w:rPr>
            </w:pPr>
            <w:r w:rsidRPr="0027163B">
              <w:rPr>
                <w:i/>
                <w:iCs/>
                <w:color w:val="FF0000"/>
              </w:rPr>
              <w:tab/>
            </w:r>
            <w:r w:rsidR="00414705" w:rsidRPr="0027163B">
              <w:rPr>
                <w:rFonts w:hint="cs"/>
                <w:i/>
                <w:iCs/>
                <w:color w:val="FF0000"/>
                <w:rtl/>
              </w:rPr>
              <w:t xml:space="preserve"> </w:t>
            </w:r>
            <w:r w:rsidR="0027163B" w:rsidRPr="0027163B">
              <w:rPr>
                <w:i/>
                <w:iCs/>
                <w:color w:val="FF0000"/>
              </w:rPr>
              <w:t>(</w:t>
            </w:r>
            <w:proofErr w:type="spellStart"/>
            <w:r w:rsidR="0027163B" w:rsidRPr="0027163B">
              <w:rPr>
                <w:i/>
                <w:iCs/>
                <w:color w:val="FF0000"/>
              </w:rPr>
              <w:t>OpDate</w:t>
            </w:r>
            <w:proofErr w:type="spellEnd"/>
            <w:r w:rsidR="0027163B" w:rsidRPr="0027163B">
              <w:rPr>
                <w:i/>
                <w:iCs/>
                <w:color w:val="FF0000"/>
              </w:rPr>
              <w:t>)</w:t>
            </w:r>
          </w:p>
          <w:p w:rsidR="006E1100" w:rsidRPr="00C25E39" w:rsidRDefault="00FE65A2" w:rsidP="006E1100">
            <w:pPr>
              <w:tabs>
                <w:tab w:val="left" w:pos="255"/>
              </w:tabs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10/12/93</w:t>
            </w:r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Kind of Anesthesia: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نوع بيهوشي:</w:t>
            </w:r>
          </w:p>
          <w:p w:rsidR="00FE65A2" w:rsidRPr="00DC252F" w:rsidRDefault="00414705" w:rsidP="00542878">
            <w:pPr>
              <w:rPr>
                <w:i/>
                <w:iCs/>
                <w:color w:val="FF0000"/>
              </w:rPr>
            </w:pPr>
            <w:r w:rsidRPr="00DC252F">
              <w:rPr>
                <w:rFonts w:hint="cs"/>
                <w:i/>
                <w:iCs/>
                <w:color w:val="FF0000"/>
                <w:rtl/>
              </w:rPr>
              <w:t xml:space="preserve"> </w:t>
            </w:r>
            <w:r w:rsidR="00DC252F" w:rsidRPr="00DC252F">
              <w:rPr>
                <w:i/>
                <w:iCs/>
                <w:color w:val="FF0000"/>
              </w:rPr>
              <w:t>(</w:t>
            </w:r>
            <w:proofErr w:type="spellStart"/>
            <w:r w:rsidR="00DC252F" w:rsidRPr="00DC252F">
              <w:rPr>
                <w:i/>
                <w:iCs/>
                <w:color w:val="FF0000"/>
              </w:rPr>
              <w:t>BType</w:t>
            </w:r>
            <w:proofErr w:type="spellEnd"/>
            <w:r w:rsidR="00DC252F" w:rsidRPr="00DC252F">
              <w:rPr>
                <w:i/>
                <w:iCs/>
                <w:color w:val="FF0000"/>
              </w:rPr>
              <w:t>)</w:t>
            </w:r>
          </w:p>
          <w:p w:rsidR="00606718" w:rsidRPr="00FE65A2" w:rsidRDefault="00FE65A2" w:rsidP="00FE65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340" w:type="dxa"/>
            <w:shd w:val="clear" w:color="auto" w:fill="auto"/>
          </w:tcPr>
          <w:p w:rsidR="00606718" w:rsidRPr="00C25E39" w:rsidRDefault="00757987" w:rsidP="00757987">
            <w:pPr>
              <w:tabs>
                <w:tab w:val="right" w:pos="2679"/>
              </w:tabs>
              <w:rPr>
                <w:i/>
                <w:iCs/>
              </w:rPr>
            </w:pPr>
            <w:r>
              <w:rPr>
                <w:i/>
                <w:iCs/>
              </w:rPr>
              <w:t>Anesthesiologist</w:t>
            </w:r>
            <w:r w:rsidR="00606718" w:rsidRPr="00C25E39">
              <w:rPr>
                <w:rFonts w:hint="cs"/>
                <w:i/>
                <w:iCs/>
                <w:rtl/>
              </w:rPr>
              <w:t>بيهوشي دهنده:</w:t>
            </w:r>
          </w:p>
          <w:p w:rsidR="00606718" w:rsidRPr="00717877" w:rsidRDefault="00606718" w:rsidP="006E1100">
            <w:pPr>
              <w:rPr>
                <w:i/>
                <w:iCs/>
                <w:color w:val="FF0000"/>
              </w:rPr>
            </w:pPr>
            <w:r w:rsidRPr="00717877">
              <w:rPr>
                <w:i/>
                <w:iCs/>
                <w:color w:val="FF0000"/>
              </w:rPr>
              <w:t xml:space="preserve"> </w:t>
            </w:r>
            <w:r w:rsidR="00717877" w:rsidRPr="00717877">
              <w:rPr>
                <w:i/>
                <w:iCs/>
                <w:color w:val="FF0000"/>
              </w:rPr>
              <w:t>(</w:t>
            </w:r>
            <w:bookmarkStart w:id="10" w:name="OLE_LINK23"/>
            <w:bookmarkStart w:id="11" w:name="OLE_LINK24"/>
            <w:proofErr w:type="spellStart"/>
            <w:r w:rsidR="00717877" w:rsidRPr="00717877">
              <w:rPr>
                <w:color w:val="FF0000"/>
                <w:lang w:bidi="fa-IR"/>
              </w:rPr>
              <w:t>BMDoc_Cod</w:t>
            </w:r>
            <w:bookmarkEnd w:id="10"/>
            <w:bookmarkEnd w:id="11"/>
            <w:r w:rsidR="00717877" w:rsidRPr="00717877">
              <w:rPr>
                <w:color w:val="FF0000"/>
                <w:lang w:bidi="fa-IR"/>
              </w:rPr>
              <w:t>e</w:t>
            </w:r>
            <w:proofErr w:type="spellEnd"/>
            <w:r w:rsidR="00717877" w:rsidRPr="00717877">
              <w:rPr>
                <w:i/>
                <w:iCs/>
                <w:color w:val="FF0000"/>
              </w:rPr>
              <w:t>)</w:t>
            </w:r>
          </w:p>
          <w:p w:rsidR="006E1100" w:rsidRDefault="00026F27" w:rsidP="00FE65A2">
            <w:pPr>
              <w:rPr>
                <w:i/>
                <w:iCs/>
              </w:rPr>
            </w:pPr>
            <w:r>
              <w:rPr>
                <w:i/>
                <w:iCs/>
              </w:rPr>
              <w:t>Dr.</w:t>
            </w:r>
            <w:r w:rsidR="00B61801">
              <w:rPr>
                <w:rFonts w:hint="cs"/>
                <w:i/>
                <w:iCs/>
                <w:rtl/>
              </w:rPr>
              <w:t xml:space="preserve"> </w:t>
            </w:r>
            <w:proofErr w:type="spellStart"/>
            <w:r w:rsidR="00FE65A2">
              <w:rPr>
                <w:i/>
                <w:iCs/>
              </w:rPr>
              <w:t>Droodchi,Shabani</w:t>
            </w:r>
            <w:proofErr w:type="spellEnd"/>
            <w:r w:rsidR="00414705">
              <w:rPr>
                <w:rFonts w:hint="cs"/>
                <w:i/>
                <w:iCs/>
                <w:rtl/>
              </w:rPr>
              <w:t xml:space="preserve"> </w:t>
            </w:r>
            <w:r w:rsidR="00BB4A7A">
              <w:rPr>
                <w:i/>
                <w:iCs/>
              </w:rPr>
              <w:t xml:space="preserve"> </w:t>
            </w:r>
          </w:p>
          <w:p w:rsidR="006E1100" w:rsidRPr="00C25E39" w:rsidRDefault="006E1100" w:rsidP="006E1100">
            <w:pPr>
              <w:rPr>
                <w:i/>
                <w:iCs/>
              </w:rPr>
            </w:pPr>
          </w:p>
        </w:tc>
      </w:tr>
    </w:tbl>
    <w:p w:rsidR="00FD050E" w:rsidRDefault="00FD050E" w:rsidP="00FD050E">
      <w:pPr>
        <w:rPr>
          <w:i/>
          <w:iCs/>
          <w:sz w:val="28"/>
          <w:szCs w:val="28"/>
          <w:rtl/>
        </w:rPr>
      </w:pPr>
    </w:p>
    <w:p w:rsidR="00FD050E" w:rsidRDefault="00FD050E" w:rsidP="00FD050E">
      <w:pPr>
        <w:rPr>
          <w:i/>
          <w:iCs/>
          <w:sz w:val="28"/>
          <w:szCs w:val="28"/>
          <w:rtl/>
        </w:rPr>
      </w:pPr>
    </w:p>
    <w:p w:rsidR="00BB4A7A" w:rsidRDefault="00BB4A7A" w:rsidP="007A5BD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 OP. DIAGNOSIS:</w:t>
      </w:r>
      <w:r w:rsidR="00FE65A2">
        <w:rPr>
          <w:i/>
          <w:iCs/>
          <w:sz w:val="28"/>
          <w:szCs w:val="28"/>
        </w:rPr>
        <w:t xml:space="preserve"> Partial B</w:t>
      </w:r>
      <w:r w:rsidR="007A5BDD">
        <w:rPr>
          <w:i/>
          <w:iCs/>
          <w:sz w:val="28"/>
          <w:szCs w:val="28"/>
        </w:rPr>
        <w:t>owel</w:t>
      </w:r>
      <w:r w:rsidR="00FE65A2">
        <w:rPr>
          <w:i/>
          <w:iCs/>
          <w:sz w:val="28"/>
          <w:szCs w:val="28"/>
        </w:rPr>
        <w:t xml:space="preserve"> obstruction</w:t>
      </w:r>
      <w:r>
        <w:rPr>
          <w:i/>
          <w:iCs/>
          <w:sz w:val="28"/>
          <w:szCs w:val="28"/>
        </w:rPr>
        <w:t xml:space="preserve">  </w:t>
      </w:r>
      <w:r w:rsidR="00414705">
        <w:rPr>
          <w:rFonts w:hint="cs"/>
          <w:i/>
          <w:iCs/>
          <w:sz w:val="28"/>
          <w:szCs w:val="28"/>
          <w:rtl/>
        </w:rPr>
        <w:t xml:space="preserve"> </w:t>
      </w:r>
      <w:r>
        <w:rPr>
          <w:i/>
          <w:iCs/>
          <w:sz w:val="28"/>
          <w:szCs w:val="28"/>
        </w:rPr>
        <w:t xml:space="preserve"> </w:t>
      </w:r>
    </w:p>
    <w:p w:rsidR="00BB4A7A" w:rsidRDefault="00BB4A7A" w:rsidP="00934C5A">
      <w:pPr>
        <w:tabs>
          <w:tab w:val="left" w:pos="8760"/>
        </w:tabs>
        <w:rPr>
          <w:i/>
          <w:iCs/>
          <w:lang w:bidi="fa-IR"/>
        </w:rPr>
      </w:pPr>
      <w:r>
        <w:rPr>
          <w:i/>
          <w:iCs/>
          <w:sz w:val="28"/>
          <w:szCs w:val="28"/>
        </w:rPr>
        <w:t xml:space="preserve">POST OP. DIAGNOSIS: </w:t>
      </w:r>
      <w:r w:rsidR="00FE65A2">
        <w:rPr>
          <w:i/>
          <w:iCs/>
          <w:sz w:val="28"/>
          <w:szCs w:val="28"/>
        </w:rPr>
        <w:t xml:space="preserve">R/O </w:t>
      </w:r>
      <w:r w:rsidR="007A5BDD">
        <w:rPr>
          <w:i/>
          <w:iCs/>
          <w:sz w:val="28"/>
          <w:szCs w:val="28"/>
        </w:rPr>
        <w:t>obstruction due to Phy</w:t>
      </w:r>
      <w:r w:rsidR="00934C5A">
        <w:rPr>
          <w:i/>
          <w:iCs/>
          <w:sz w:val="28"/>
          <w:szCs w:val="28"/>
        </w:rPr>
        <w:t>tobe</w:t>
      </w:r>
      <w:r w:rsidR="007A5BDD">
        <w:rPr>
          <w:i/>
          <w:iCs/>
          <w:sz w:val="28"/>
          <w:szCs w:val="28"/>
        </w:rPr>
        <w:t xml:space="preserve">zoar </w:t>
      </w:r>
    </w:p>
    <w:p w:rsidR="00BB4A7A" w:rsidRDefault="00BB4A7A" w:rsidP="00AD2CC0">
      <w:pPr>
        <w:rPr>
          <w:i/>
          <w:iCs/>
          <w:sz w:val="28"/>
          <w:szCs w:val="28"/>
          <w:rtl/>
        </w:rPr>
      </w:pPr>
      <w:r>
        <w:rPr>
          <w:i/>
          <w:iCs/>
          <w:sz w:val="28"/>
          <w:szCs w:val="28"/>
        </w:rPr>
        <w:t xml:space="preserve">KIND OF OPERATION: </w:t>
      </w:r>
      <w:r w:rsidR="00414705">
        <w:rPr>
          <w:rFonts w:hint="cs"/>
          <w:i/>
          <w:iCs/>
          <w:sz w:val="28"/>
          <w:szCs w:val="28"/>
          <w:rtl/>
        </w:rPr>
        <w:t xml:space="preserve"> </w:t>
      </w:r>
      <w:r w:rsidR="00FE65A2">
        <w:rPr>
          <w:i/>
          <w:iCs/>
          <w:sz w:val="28"/>
          <w:szCs w:val="28"/>
        </w:rPr>
        <w:t>L</w:t>
      </w:r>
      <w:r w:rsidR="00AD2CC0">
        <w:rPr>
          <w:i/>
          <w:iCs/>
          <w:sz w:val="28"/>
          <w:szCs w:val="28"/>
        </w:rPr>
        <w:t>aparotomy Terminal ileum. Broken and pushed to cecum.</w:t>
      </w:r>
      <w:r w:rsidR="00FE65A2">
        <w:rPr>
          <w:i/>
          <w:iCs/>
          <w:sz w:val="28"/>
          <w:szCs w:val="28"/>
        </w:rPr>
        <w:t xml:space="preserve"> </w:t>
      </w:r>
      <w:r w:rsidR="007A5BDD">
        <w:rPr>
          <w:rFonts w:hint="cs"/>
          <w:i/>
          <w:iCs/>
          <w:sz w:val="28"/>
          <w:szCs w:val="28"/>
          <w:rtl/>
        </w:rPr>
        <w:t xml:space="preserve"> </w:t>
      </w:r>
      <w:r w:rsidR="007A5BDD">
        <w:rPr>
          <w:i/>
          <w:iCs/>
          <w:sz w:val="28"/>
          <w:szCs w:val="28"/>
        </w:rPr>
        <w:t xml:space="preserve"> </w:t>
      </w:r>
    </w:p>
    <w:p w:rsidR="00420467" w:rsidRDefault="00420467" w:rsidP="00420467">
      <w:pPr>
        <w:rPr>
          <w:i/>
          <w:iCs/>
          <w:sz w:val="28"/>
          <w:szCs w:val="28"/>
        </w:rPr>
      </w:pPr>
    </w:p>
    <w:p w:rsidR="00BB4A7A" w:rsidRDefault="00420467" w:rsidP="000A7EA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SPECIMEN: No</w:t>
      </w:r>
      <w:r>
        <w:rPr>
          <w:b w:val="0"/>
          <w:bCs w:val="0"/>
          <w:i/>
          <w:iCs/>
          <w:sz w:val="28"/>
          <w:szCs w:val="28"/>
        </w:rPr>
        <w:sym w:font="Wingdings 2" w:char="F02A"/>
      </w:r>
      <w:r w:rsidR="002659FB">
        <w:rPr>
          <w:i/>
          <w:iCs/>
          <w:sz w:val="28"/>
          <w:szCs w:val="28"/>
        </w:rPr>
        <w:t xml:space="preserve"> , Yes</w:t>
      </w:r>
      <w:r w:rsidR="002659FB">
        <w:rPr>
          <w:b w:val="0"/>
          <w:bCs w:val="0"/>
          <w:i/>
          <w:iCs/>
          <w:sz w:val="28"/>
          <w:szCs w:val="28"/>
        </w:rPr>
        <w:sym w:font="Wingdings 2" w:char="002A"/>
      </w:r>
      <w:r w:rsidR="002659FB">
        <w:rPr>
          <w:b w:val="0"/>
          <w:bCs w:val="0"/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>Number</w:t>
      </w:r>
      <w:r w:rsidR="002659FB">
        <w:rPr>
          <w:b w:val="0"/>
          <w:bCs w:val="0"/>
          <w:i/>
          <w:iCs/>
          <w:sz w:val="28"/>
          <w:szCs w:val="28"/>
        </w:rPr>
        <w:sym w:font="Wingdings 2" w:char="002A"/>
      </w:r>
      <w:r w:rsidR="002659FB">
        <w:rPr>
          <w:b w:val="0"/>
          <w:bCs w:val="0"/>
          <w:i/>
          <w:iCs/>
          <w:sz w:val="28"/>
          <w:szCs w:val="28"/>
        </w:rPr>
        <w:t xml:space="preserve">  </w:t>
      </w:r>
      <w:r w:rsidR="002659FB">
        <w:rPr>
          <w:i/>
          <w:iCs/>
          <w:sz w:val="28"/>
          <w:szCs w:val="28"/>
        </w:rPr>
        <w:t>…………………………….……………………..</w:t>
      </w:r>
    </w:p>
    <w:p w:rsidR="00BB4A7A" w:rsidRDefault="00BB4A7A" w:rsidP="007A5BD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PROCEDURE:</w:t>
      </w:r>
      <w:r w:rsidR="000A7EA7" w:rsidRPr="000A7EA7">
        <w:rPr>
          <w:i/>
          <w:iCs/>
          <w:sz w:val="28"/>
          <w:szCs w:val="28"/>
        </w:rPr>
        <w:t xml:space="preserve"> </w:t>
      </w:r>
      <w:r w:rsidR="000A7EA7">
        <w:rPr>
          <w:i/>
          <w:iCs/>
          <w:sz w:val="28"/>
          <w:szCs w:val="28"/>
        </w:rPr>
        <w:t>Under G/A, Mid line Incision</w:t>
      </w:r>
      <w:r w:rsidR="007A5BDD">
        <w:rPr>
          <w:i/>
          <w:iCs/>
          <w:sz w:val="28"/>
          <w:szCs w:val="28"/>
        </w:rPr>
        <w:t xml:space="preserve"> was made in </w:t>
      </w:r>
      <w:proofErr w:type="spellStart"/>
      <w:r w:rsidR="007A5BDD">
        <w:rPr>
          <w:i/>
          <w:iCs/>
          <w:sz w:val="28"/>
          <w:szCs w:val="28"/>
        </w:rPr>
        <w:t>exploration.There</w:t>
      </w:r>
      <w:proofErr w:type="spellEnd"/>
      <w:r w:rsidR="007A5BDD">
        <w:rPr>
          <w:i/>
          <w:iCs/>
          <w:sz w:val="28"/>
          <w:szCs w:val="28"/>
        </w:rPr>
        <w:t xml:space="preserve"> </w:t>
      </w:r>
      <w:proofErr w:type="gramStart"/>
      <w:r w:rsidR="007A5BDD">
        <w:rPr>
          <w:i/>
          <w:iCs/>
          <w:sz w:val="28"/>
          <w:szCs w:val="28"/>
        </w:rPr>
        <w:t xml:space="preserve">was </w:t>
      </w:r>
      <w:r w:rsidR="000A7EA7">
        <w:rPr>
          <w:i/>
          <w:iCs/>
          <w:sz w:val="28"/>
          <w:szCs w:val="28"/>
        </w:rPr>
        <w:t xml:space="preserve"> severe</w:t>
      </w:r>
      <w:proofErr w:type="gramEnd"/>
      <w:r w:rsidR="000A7EA7">
        <w:rPr>
          <w:i/>
          <w:iCs/>
          <w:sz w:val="28"/>
          <w:szCs w:val="28"/>
        </w:rPr>
        <w:t xml:space="preserve"> Small bowel  distension </w:t>
      </w:r>
      <w:r w:rsidR="007A5BDD">
        <w:rPr>
          <w:i/>
          <w:iCs/>
          <w:sz w:val="28"/>
          <w:szCs w:val="28"/>
        </w:rPr>
        <w:t>due to</w:t>
      </w:r>
      <w:r w:rsidR="000A7EA7">
        <w:rPr>
          <w:i/>
          <w:iCs/>
          <w:sz w:val="28"/>
          <w:szCs w:val="28"/>
        </w:rPr>
        <w:t xml:space="preserve"> bezoars in terminal ileum</w:t>
      </w:r>
      <w:r w:rsidR="007A5BDD">
        <w:rPr>
          <w:i/>
          <w:iCs/>
          <w:sz w:val="28"/>
          <w:szCs w:val="28"/>
        </w:rPr>
        <w:t xml:space="preserve"> which</w:t>
      </w:r>
      <w:r w:rsidR="000A7EA7">
        <w:rPr>
          <w:i/>
          <w:iCs/>
          <w:sz w:val="28"/>
          <w:szCs w:val="28"/>
        </w:rPr>
        <w:t xml:space="preserve"> </w:t>
      </w:r>
      <w:r w:rsidR="007A5BDD">
        <w:rPr>
          <w:i/>
          <w:iCs/>
          <w:sz w:val="28"/>
          <w:szCs w:val="28"/>
        </w:rPr>
        <w:t>Completely closed the lumen of bowel. B</w:t>
      </w:r>
      <w:r w:rsidR="000A7EA7">
        <w:rPr>
          <w:i/>
          <w:iCs/>
          <w:sz w:val="28"/>
          <w:szCs w:val="28"/>
        </w:rPr>
        <w:t xml:space="preserve">ezoar was broken </w:t>
      </w:r>
      <w:r w:rsidR="007A5BDD">
        <w:rPr>
          <w:i/>
          <w:iCs/>
          <w:sz w:val="28"/>
          <w:szCs w:val="28"/>
        </w:rPr>
        <w:t>and</w:t>
      </w:r>
      <w:r w:rsidR="000A7EA7">
        <w:rPr>
          <w:i/>
          <w:iCs/>
          <w:sz w:val="28"/>
          <w:szCs w:val="28"/>
        </w:rPr>
        <w:t xml:space="preserve"> material push to Cecum.</w:t>
      </w:r>
    </w:p>
    <w:p w:rsidR="000A7EA7" w:rsidRDefault="000A7EA7" w:rsidP="00AD2CC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NG T inserted nearly 2000 cc infected fluid material </w:t>
      </w:r>
      <w:r w:rsidR="00AD2CC0">
        <w:rPr>
          <w:i/>
          <w:iCs/>
          <w:sz w:val="28"/>
          <w:szCs w:val="28"/>
        </w:rPr>
        <w:t xml:space="preserve">was </w:t>
      </w:r>
      <w:r>
        <w:rPr>
          <w:i/>
          <w:iCs/>
          <w:sz w:val="28"/>
          <w:szCs w:val="28"/>
        </w:rPr>
        <w:t xml:space="preserve">drained Stomach washed by 2000 </w:t>
      </w:r>
      <w:proofErr w:type="spellStart"/>
      <w:r w:rsidR="00AD2CC0">
        <w:rPr>
          <w:i/>
          <w:iCs/>
          <w:sz w:val="28"/>
          <w:szCs w:val="28"/>
        </w:rPr>
        <w:t>salin</w:t>
      </w:r>
      <w:proofErr w:type="spellEnd"/>
      <w:r w:rsidR="00AD2CC0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Abdomen closed by layer. Patient tolerated operation as well. </w:t>
      </w:r>
    </w:p>
    <w:p w:rsidR="00BB4A7A" w:rsidRDefault="00BB4A7A" w:rsidP="0041470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 w:rsidR="00414705">
        <w:rPr>
          <w:rFonts w:hint="cs"/>
          <w:i/>
          <w:iCs/>
          <w:sz w:val="28"/>
          <w:szCs w:val="28"/>
          <w:rtl/>
        </w:rPr>
        <w:t xml:space="preserve"> </w:t>
      </w:r>
    </w:p>
    <w:p w:rsidR="00951CFF" w:rsidRDefault="00951CFF" w:rsidP="00F245B0">
      <w:pPr>
        <w:tabs>
          <w:tab w:val="left" w:pos="6870"/>
          <w:tab w:val="left" w:pos="7140"/>
          <w:tab w:val="left" w:pos="7290"/>
          <w:tab w:val="right" w:pos="11339"/>
        </w:tabs>
        <w:rPr>
          <w:i/>
          <w:iCs/>
          <w:sz w:val="22"/>
          <w:szCs w:val="22"/>
          <w:lang w:bidi="fa-IR"/>
        </w:rPr>
      </w:pPr>
    </w:p>
    <w:p w:rsidR="00D52E72" w:rsidRPr="00750964" w:rsidRDefault="00D52E72" w:rsidP="00750964">
      <w:pPr>
        <w:rPr>
          <w:color w:val="FF0000"/>
        </w:rPr>
      </w:pP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 w:rsidRPr="00880C7B">
        <w:rPr>
          <w:rFonts w:ascii="Monotype Corsiva" w:hAnsi="Monotype Corsiva"/>
          <w:i/>
          <w:iCs/>
          <w:sz w:val="28"/>
          <w:szCs w:val="28"/>
          <w:lang w:bidi="fa-IR"/>
        </w:rPr>
        <w:t xml:space="preserve">Surgeon: </w:t>
      </w:r>
      <w:r w:rsidR="00750964" w:rsidRPr="00EA7E2E">
        <w:rPr>
          <w:color w:val="FF0000"/>
        </w:rPr>
        <w:t>(</w:t>
      </w:r>
      <w:proofErr w:type="spellStart"/>
      <w:r w:rsidR="00750964" w:rsidRPr="00EA7E2E">
        <w:rPr>
          <w:color w:val="FF0000"/>
          <w:lang w:bidi="fa-IR"/>
        </w:rPr>
        <w:t>JDoc_</w:t>
      </w:r>
      <w:proofErr w:type="gramStart"/>
      <w:r w:rsidR="00750964" w:rsidRPr="00EA7E2E">
        <w:rPr>
          <w:color w:val="FF0000"/>
          <w:lang w:bidi="fa-IR"/>
        </w:rPr>
        <w:t>Code</w:t>
      </w:r>
      <w:proofErr w:type="spellEnd"/>
      <w:r w:rsidR="00750964" w:rsidRPr="00EA7E2E">
        <w:rPr>
          <w:color w:val="FF0000"/>
          <w:lang w:bidi="fa-IR"/>
        </w:rPr>
        <w:t xml:space="preserve"> </w:t>
      </w:r>
      <w:r w:rsidR="00750964" w:rsidRPr="00EA7E2E">
        <w:rPr>
          <w:color w:val="FF0000"/>
        </w:rPr>
        <w:t>)</w:t>
      </w:r>
      <w:proofErr w:type="gramEnd"/>
    </w:p>
    <w:p w:rsidR="00D52E72" w:rsidRPr="00880C7B" w:rsidRDefault="00D52E72" w:rsidP="004147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i/>
          <w:iCs/>
          <w:sz w:val="28"/>
          <w:szCs w:val="28"/>
          <w:lang w:bidi="fa-IR"/>
        </w:rPr>
      </w:pPr>
      <w:r w:rsidRPr="00880C7B">
        <w:rPr>
          <w:rFonts w:ascii="Monotype Corsiva" w:hAnsi="Monotype Corsiva"/>
          <w:i/>
          <w:iCs/>
          <w:sz w:val="28"/>
          <w:szCs w:val="28"/>
          <w:lang w:bidi="fa-IR"/>
        </w:rPr>
        <w:t xml:space="preserve">                                                                             </w:t>
      </w:r>
      <w:r w:rsidR="00BB4A7A">
        <w:rPr>
          <w:rFonts w:ascii="Monotype Corsiva" w:hAnsi="Monotype Corsiva"/>
          <w:i/>
          <w:iCs/>
          <w:sz w:val="28"/>
          <w:szCs w:val="28"/>
          <w:lang w:bidi="fa-IR"/>
        </w:rPr>
        <w:t xml:space="preserve">                          </w:t>
      </w:r>
      <w:r w:rsidR="000A7EA7">
        <w:rPr>
          <w:rFonts w:ascii="Monotype Corsiva" w:hAnsi="Monotype Corsiva"/>
          <w:i/>
          <w:iCs/>
          <w:sz w:val="28"/>
          <w:szCs w:val="28"/>
          <w:lang w:bidi="fa-IR"/>
        </w:rPr>
        <w:t xml:space="preserve">  </w:t>
      </w:r>
      <w:r w:rsidR="00BB4A7A">
        <w:rPr>
          <w:rFonts w:ascii="Monotype Corsiva" w:hAnsi="Monotype Corsiva"/>
          <w:i/>
          <w:iCs/>
          <w:sz w:val="28"/>
          <w:szCs w:val="28"/>
          <w:lang w:bidi="fa-IR"/>
        </w:rPr>
        <w:t xml:space="preserve">     </w:t>
      </w:r>
      <w:r w:rsidR="005D439B">
        <w:rPr>
          <w:rFonts w:ascii="Monotype Corsiva" w:hAnsi="Monotype Corsiva" w:hint="cs"/>
          <w:i/>
          <w:iCs/>
          <w:sz w:val="28"/>
          <w:szCs w:val="28"/>
          <w:rtl/>
          <w:lang w:bidi="fa-IR"/>
        </w:rPr>
        <w:t xml:space="preserve">   </w:t>
      </w:r>
      <w:r w:rsidR="00414705">
        <w:rPr>
          <w:rFonts w:ascii="Monotype Corsiva" w:hAnsi="Monotype Corsiva" w:hint="cs"/>
          <w:i/>
          <w:iCs/>
          <w:sz w:val="28"/>
          <w:szCs w:val="28"/>
          <w:rtl/>
          <w:lang w:bidi="fa-IR"/>
        </w:rPr>
        <w:t xml:space="preserve"> </w:t>
      </w:r>
      <w:r w:rsidR="005D439B">
        <w:rPr>
          <w:rFonts w:ascii="Monotype Corsiva" w:hAnsi="Monotype Corsiva" w:hint="cs"/>
          <w:i/>
          <w:iCs/>
          <w:sz w:val="28"/>
          <w:szCs w:val="28"/>
          <w:rtl/>
          <w:lang w:bidi="fa-IR"/>
        </w:rPr>
        <w:t xml:space="preserve"> </w:t>
      </w:r>
      <w:proofErr w:type="spellStart"/>
      <w:proofErr w:type="gramStart"/>
      <w:r w:rsidR="000A7EA7">
        <w:rPr>
          <w:rFonts w:ascii="Monotype Corsiva" w:hAnsi="Monotype Corsiva"/>
          <w:i/>
          <w:iCs/>
          <w:sz w:val="28"/>
          <w:szCs w:val="28"/>
          <w:lang w:bidi="fa-IR"/>
        </w:rPr>
        <w:t>Mansourian</w:t>
      </w:r>
      <w:proofErr w:type="spellEnd"/>
      <w:r>
        <w:rPr>
          <w:rFonts w:ascii="Monotype Corsiva" w:hAnsi="Monotype Corsiva"/>
          <w:i/>
          <w:iCs/>
          <w:sz w:val="28"/>
          <w:szCs w:val="28"/>
          <w:lang w:bidi="fa-IR"/>
        </w:rPr>
        <w:t xml:space="preserve"> </w:t>
      </w:r>
      <w:r w:rsidRPr="00880C7B">
        <w:rPr>
          <w:rFonts w:ascii="Monotype Corsiva" w:hAnsi="Monotype Corsiva"/>
          <w:i/>
          <w:iCs/>
          <w:sz w:val="28"/>
          <w:szCs w:val="28"/>
          <w:lang w:bidi="fa-IR"/>
        </w:rPr>
        <w:t xml:space="preserve"> M.D</w:t>
      </w:r>
      <w:proofErr w:type="gramEnd"/>
      <w:r w:rsidRPr="00880C7B">
        <w:rPr>
          <w:i/>
          <w:iCs/>
          <w:sz w:val="28"/>
          <w:szCs w:val="28"/>
          <w:lang w:bidi="fa-IR"/>
        </w:rPr>
        <w:t xml:space="preserve"> </w:t>
      </w:r>
    </w:p>
    <w:p w:rsidR="00606718" w:rsidRPr="00CF3D1A" w:rsidRDefault="00606718" w:rsidP="00424EE5">
      <w:pPr>
        <w:tabs>
          <w:tab w:val="left" w:pos="6870"/>
          <w:tab w:val="left" w:pos="7140"/>
          <w:tab w:val="left" w:pos="7290"/>
          <w:tab w:val="right" w:pos="11339"/>
        </w:tabs>
        <w:rPr>
          <w:i/>
          <w:iCs/>
          <w:sz w:val="22"/>
          <w:szCs w:val="22"/>
          <w:rtl/>
          <w:lang w:bidi="fa-IR"/>
        </w:rPr>
      </w:pPr>
      <w:r w:rsidRPr="00291F36">
        <w:rPr>
          <w:rFonts w:ascii="Monotype Corsiva" w:hAnsi="Monotype Corsiva"/>
          <w:i/>
          <w:iCs/>
          <w:sz w:val="36"/>
          <w:szCs w:val="36"/>
          <w:lang w:bidi="fa-IR"/>
        </w:rPr>
        <w:t xml:space="preserve">   </w:t>
      </w:r>
    </w:p>
    <w:p w:rsidR="00606718" w:rsidRPr="00606718" w:rsidRDefault="00606718" w:rsidP="00606718">
      <w:pPr>
        <w:rPr>
          <w:i/>
          <w:iCs/>
          <w:sz w:val="16"/>
          <w:rtl/>
          <w:lang w:bidi="fa-IR"/>
        </w:rPr>
      </w:pPr>
      <w:r w:rsidRPr="00606718">
        <w:rPr>
          <w:i/>
          <w:iCs/>
          <w:lang w:bidi="fa-IR"/>
        </w:rPr>
        <w:t>Correct Swab/Instrument Counts    Yes</w:t>
      </w:r>
      <w:r w:rsidRPr="00606718">
        <w:rPr>
          <w:i/>
          <w:iCs/>
          <w:lang w:bidi="fa-IR"/>
        </w:rPr>
        <w:sym w:font="Wingdings 2" w:char="F02A"/>
      </w:r>
      <w:r w:rsidRPr="00606718">
        <w:rPr>
          <w:i/>
          <w:iCs/>
          <w:lang w:bidi="fa-IR"/>
        </w:rPr>
        <w:t xml:space="preserve">    No</w:t>
      </w:r>
      <w:r w:rsidRPr="00606718">
        <w:rPr>
          <w:i/>
          <w:iCs/>
          <w:lang w:bidi="fa-IR"/>
        </w:rPr>
        <w:sym w:font="Wingdings 2" w:char="F02A"/>
      </w:r>
      <w:r w:rsidRPr="00606718">
        <w:rPr>
          <w:i/>
          <w:iCs/>
          <w:lang w:bidi="fa-IR"/>
        </w:rPr>
        <w:t xml:space="preserve">                       </w:t>
      </w:r>
      <w:r>
        <w:rPr>
          <w:i/>
          <w:iCs/>
          <w:lang w:bidi="fa-IR"/>
        </w:rPr>
        <w:t xml:space="preserve">                                 </w:t>
      </w:r>
      <w:r w:rsidRPr="00606718">
        <w:rPr>
          <w:i/>
          <w:iCs/>
          <w:lang w:bidi="fa-IR"/>
        </w:rPr>
        <w:t xml:space="preserve">   </w:t>
      </w:r>
      <w:r>
        <w:rPr>
          <w:i/>
          <w:iCs/>
          <w:lang w:bidi="fa-IR"/>
        </w:rPr>
        <w:t xml:space="preserve">     </w:t>
      </w:r>
      <w:r w:rsidRPr="00606718">
        <w:rPr>
          <w:i/>
          <w:iCs/>
          <w:lang w:bidi="fa-IR"/>
        </w:rPr>
        <w:t xml:space="preserve"> </w:t>
      </w:r>
      <w:r w:rsidRPr="00606718">
        <w:rPr>
          <w:rFonts w:hint="cs"/>
          <w:i/>
          <w:iCs/>
          <w:rtl/>
          <w:lang w:bidi="fa-IR"/>
        </w:rPr>
        <w:t xml:space="preserve">  </w:t>
      </w:r>
      <w:r w:rsidRPr="00606718">
        <w:rPr>
          <w:i/>
          <w:iCs/>
          <w:lang w:bidi="fa-IR"/>
        </w:rPr>
        <w:sym w:font="Wingdings 2" w:char="F02A"/>
      </w:r>
      <w:r w:rsidRPr="00606718">
        <w:rPr>
          <w:rFonts w:hint="cs"/>
          <w:i/>
          <w:iCs/>
          <w:sz w:val="16"/>
          <w:rtl/>
          <w:lang w:bidi="fa-IR"/>
        </w:rPr>
        <w:t>خير</w:t>
      </w:r>
      <w:r w:rsidRPr="00606718">
        <w:rPr>
          <w:i/>
          <w:iCs/>
        </w:rPr>
        <w:sym w:font="Wingdings 2" w:char="F02A"/>
      </w:r>
      <w:r w:rsidRPr="00606718">
        <w:rPr>
          <w:i/>
          <w:iCs/>
          <w:rtl/>
          <w:lang w:bidi="fa-IR"/>
        </w:rPr>
        <w:tab/>
      </w:r>
      <w:r w:rsidRPr="00606718">
        <w:rPr>
          <w:rFonts w:hint="cs"/>
          <w:i/>
          <w:iCs/>
          <w:sz w:val="16"/>
          <w:rtl/>
          <w:lang w:bidi="fa-IR"/>
        </w:rPr>
        <w:t>شمارش گازها ولوازم قبل ازعمل وبعدازان منطبق مي باشد؟ بله</w:t>
      </w:r>
      <w:r w:rsidRPr="00606718">
        <w:rPr>
          <w:i/>
          <w:iCs/>
          <w:sz w:val="16"/>
          <w:lang w:bidi="fa-IR"/>
        </w:rPr>
        <w:t xml:space="preserve">  </w:t>
      </w:r>
      <w:r>
        <w:rPr>
          <w:i/>
          <w:iCs/>
          <w:sz w:val="16"/>
          <w:lang w:bidi="fa-IR"/>
        </w:rPr>
        <w:t xml:space="preserve"> </w:t>
      </w:r>
    </w:p>
    <w:p w:rsidR="00606718" w:rsidRPr="00CF3D1A" w:rsidRDefault="00606718" w:rsidP="00606718">
      <w:pPr>
        <w:tabs>
          <w:tab w:val="right" w:pos="11339"/>
        </w:tabs>
        <w:jc w:val="right"/>
        <w:rPr>
          <w:b w:val="0"/>
          <w:bCs w:val="0"/>
          <w:i/>
          <w:iCs/>
          <w:sz w:val="22"/>
          <w:szCs w:val="22"/>
          <w:rtl/>
          <w:lang w:bidi="fa-IR"/>
        </w:rPr>
      </w:pPr>
    </w:p>
    <w:p w:rsidR="00606718" w:rsidRPr="00CF3D1A" w:rsidRDefault="00606718" w:rsidP="00606718">
      <w:pPr>
        <w:tabs>
          <w:tab w:val="right" w:pos="11339"/>
        </w:tabs>
        <w:rPr>
          <w:i/>
          <w:iCs/>
          <w:rtl/>
          <w:lang w:bidi="fa-IR"/>
        </w:rPr>
      </w:pPr>
      <w:r w:rsidRPr="00CF3D1A">
        <w:rPr>
          <w:i/>
          <w:iCs/>
          <w:sz w:val="22"/>
          <w:szCs w:val="22"/>
        </w:rPr>
        <w:t>Specimen Sent to Laboratory    Yes</w:t>
      </w:r>
      <w:r w:rsidRPr="00CF3D1A">
        <w:rPr>
          <w:b w:val="0"/>
          <w:bCs w:val="0"/>
          <w:i/>
          <w:iCs/>
          <w:sz w:val="22"/>
          <w:szCs w:val="22"/>
        </w:rPr>
        <w:sym w:font="Wingdings 2" w:char="F02A"/>
      </w:r>
      <w:r w:rsidRPr="00CF3D1A">
        <w:rPr>
          <w:i/>
          <w:iCs/>
          <w:sz w:val="22"/>
          <w:szCs w:val="22"/>
        </w:rPr>
        <w:t xml:space="preserve">    No</w:t>
      </w:r>
      <w:r w:rsidRPr="00CF3D1A">
        <w:rPr>
          <w:b w:val="0"/>
          <w:bCs w:val="0"/>
          <w:i/>
          <w:iCs/>
          <w:sz w:val="22"/>
          <w:szCs w:val="22"/>
          <w:lang w:bidi="fa-IR"/>
        </w:rPr>
        <w:sym w:font="Wingdings 2" w:char="F02A"/>
      </w:r>
      <w:r w:rsidRPr="00CF3D1A">
        <w:rPr>
          <w:rFonts w:hint="cs"/>
          <w:i/>
          <w:iCs/>
          <w:sz w:val="22"/>
          <w:szCs w:val="22"/>
          <w:rtl/>
          <w:lang w:bidi="fa-IR"/>
        </w:rPr>
        <w:t xml:space="preserve">  </w:t>
      </w:r>
      <w:r w:rsidRPr="00CF3D1A">
        <w:rPr>
          <w:i/>
          <w:iCs/>
          <w:sz w:val="22"/>
          <w:szCs w:val="22"/>
          <w:lang w:bidi="fa-IR"/>
        </w:rPr>
        <w:t xml:space="preserve"> </w:t>
      </w:r>
      <w:r w:rsidRPr="00CF3D1A">
        <w:rPr>
          <w:rFonts w:hint="cs"/>
          <w:b w:val="0"/>
          <w:bCs w:val="0"/>
          <w:i/>
          <w:iCs/>
          <w:sz w:val="22"/>
          <w:szCs w:val="22"/>
          <w:rtl/>
        </w:rPr>
        <w:t xml:space="preserve">             </w:t>
      </w:r>
      <w:r w:rsidRPr="00CF3D1A"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t xml:space="preserve">                                             </w:t>
      </w:r>
      <w:r w:rsidRPr="00CF3D1A">
        <w:rPr>
          <w:b w:val="0"/>
          <w:bCs w:val="0"/>
          <w:i/>
          <w:iCs/>
          <w:sz w:val="22"/>
          <w:szCs w:val="22"/>
        </w:rPr>
        <w:t xml:space="preserve">    </w:t>
      </w:r>
      <w:r>
        <w:rPr>
          <w:b w:val="0"/>
          <w:bCs w:val="0"/>
          <w:i/>
          <w:iCs/>
          <w:sz w:val="22"/>
          <w:szCs w:val="22"/>
        </w:rPr>
        <w:t xml:space="preserve">      </w:t>
      </w:r>
      <w:r w:rsidRPr="00CF3D1A">
        <w:rPr>
          <w:b w:val="0"/>
          <w:bCs w:val="0"/>
          <w:i/>
          <w:iCs/>
          <w:sz w:val="22"/>
          <w:szCs w:val="22"/>
        </w:rPr>
        <w:t xml:space="preserve">   </w:t>
      </w:r>
      <w:r w:rsidRPr="00CF3D1A">
        <w:rPr>
          <w:b w:val="0"/>
          <w:bCs w:val="0"/>
          <w:i/>
          <w:iCs/>
          <w:sz w:val="22"/>
          <w:szCs w:val="22"/>
        </w:rPr>
        <w:sym w:font="Wingdings 2" w:char="F02A"/>
      </w:r>
      <w:r w:rsidRPr="00CF3D1A">
        <w:rPr>
          <w:rFonts w:hint="cs"/>
          <w:i/>
          <w:iCs/>
          <w:rtl/>
          <w:lang w:bidi="fa-IR"/>
        </w:rPr>
        <w:t>خير</w:t>
      </w:r>
      <w:r w:rsidRPr="00CF3D1A">
        <w:rPr>
          <w:b w:val="0"/>
          <w:bCs w:val="0"/>
          <w:i/>
          <w:iCs/>
          <w:sz w:val="22"/>
          <w:szCs w:val="22"/>
        </w:rPr>
        <w:t xml:space="preserve"> </w:t>
      </w:r>
      <w:r w:rsidRPr="00CF3D1A">
        <w:rPr>
          <w:b w:val="0"/>
          <w:bCs w:val="0"/>
          <w:i/>
          <w:iCs/>
          <w:sz w:val="22"/>
          <w:szCs w:val="22"/>
        </w:rPr>
        <w:sym w:font="Wingdings 2" w:char="F02A"/>
      </w:r>
      <w:r w:rsidRPr="00CF3D1A">
        <w:rPr>
          <w:rFonts w:hint="cs"/>
          <w:i/>
          <w:iCs/>
          <w:rtl/>
          <w:lang w:bidi="fa-IR"/>
        </w:rPr>
        <w:t>نمونه جهت ازمايش فرستاده شد؟ بله</w:t>
      </w:r>
    </w:p>
    <w:p w:rsidR="00606718" w:rsidRPr="00CF3D1A" w:rsidRDefault="00606718" w:rsidP="00606718">
      <w:pPr>
        <w:tabs>
          <w:tab w:val="left" w:pos="4815"/>
          <w:tab w:val="right" w:pos="11339"/>
        </w:tabs>
        <w:jc w:val="right"/>
        <w:rPr>
          <w:i/>
          <w:iCs/>
          <w:rtl/>
          <w:lang w:bidi="fa-IR"/>
        </w:rPr>
      </w:pPr>
    </w:p>
    <w:p w:rsidR="00606718" w:rsidRPr="00CF3D1A" w:rsidRDefault="00606718" w:rsidP="00606718">
      <w:pPr>
        <w:tabs>
          <w:tab w:val="right" w:pos="11339"/>
        </w:tabs>
        <w:rPr>
          <w:i/>
          <w:iCs/>
          <w:lang w:bidi="fa-IR"/>
        </w:rPr>
      </w:pPr>
      <w:r w:rsidRPr="00CF3D1A">
        <w:rPr>
          <w:i/>
          <w:iCs/>
          <w:sz w:val="22"/>
          <w:szCs w:val="22"/>
          <w:lang w:bidi="fa-IR"/>
        </w:rPr>
        <w:t>Nurses of Op. Room Signature</w:t>
      </w:r>
      <w:r>
        <w:rPr>
          <w:i/>
          <w:iCs/>
          <w:sz w:val="22"/>
          <w:szCs w:val="22"/>
          <w:lang w:bidi="fa-IR"/>
        </w:rPr>
        <w:t xml:space="preserve">                                                                                                                    </w:t>
      </w:r>
      <w:r w:rsidRPr="00CF3D1A">
        <w:rPr>
          <w:i/>
          <w:iCs/>
          <w:sz w:val="22"/>
          <w:szCs w:val="22"/>
          <w:lang w:bidi="fa-IR"/>
        </w:rPr>
        <w:t xml:space="preserve"> : </w:t>
      </w:r>
      <w:r w:rsidRPr="00CF3D1A">
        <w:rPr>
          <w:rFonts w:hint="cs"/>
          <w:i/>
          <w:iCs/>
          <w:sz w:val="22"/>
          <w:szCs w:val="22"/>
          <w:rtl/>
          <w:lang w:bidi="fa-IR"/>
        </w:rPr>
        <w:t xml:space="preserve"> </w:t>
      </w:r>
      <w:r w:rsidRPr="00CF3D1A">
        <w:rPr>
          <w:rFonts w:hint="cs"/>
          <w:i/>
          <w:iCs/>
          <w:rtl/>
          <w:lang w:bidi="fa-IR"/>
        </w:rPr>
        <w:t>امضاء پرستار اتاق عمل</w:t>
      </w:r>
    </w:p>
    <w:p w:rsidR="00606718" w:rsidRPr="00753897" w:rsidRDefault="000A7EA7" w:rsidP="00606718">
      <w:pPr>
        <w:tabs>
          <w:tab w:val="right" w:pos="11339"/>
        </w:tabs>
        <w:rPr>
          <w:rFonts w:ascii="Bradley Hand ITC" w:hAnsi="Bradley Hand ITC"/>
          <w:i/>
          <w:iCs/>
          <w:lang w:bidi="fa-IR"/>
        </w:rPr>
      </w:pPr>
      <w:proofErr w:type="spellStart"/>
      <w:r>
        <w:rPr>
          <w:rFonts w:ascii="Bradley Hand ITC" w:hAnsi="Bradley Hand ITC"/>
          <w:i/>
          <w:iCs/>
          <w:lang w:bidi="fa-IR"/>
        </w:rPr>
        <w:t>A.d</w:t>
      </w:r>
      <w:proofErr w:type="spellEnd"/>
    </w:p>
    <w:p w:rsidR="00CF3D1A" w:rsidRPr="00606718" w:rsidRDefault="00CF3D1A" w:rsidP="00606718"/>
    <w:sectPr w:rsidR="00CF3D1A" w:rsidRPr="00606718" w:rsidSect="00644C7D">
      <w:pgSz w:w="11907" w:h="16840" w:code="9"/>
      <w:pgMar w:top="864" w:right="374" w:bottom="288" w:left="432" w:header="706" w:footer="706" w:gutter="0"/>
      <w:cols w:space="708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C7663"/>
    <w:multiLevelType w:val="hybridMultilevel"/>
    <w:tmpl w:val="A1C2152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47752A07"/>
    <w:multiLevelType w:val="hybridMultilevel"/>
    <w:tmpl w:val="8514EEEA"/>
    <w:lvl w:ilvl="0" w:tplc="74FEBDC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60996"/>
    <w:multiLevelType w:val="hybridMultilevel"/>
    <w:tmpl w:val="B5CC01CC"/>
    <w:lvl w:ilvl="0" w:tplc="3FA4E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437"/>
  <w:characterSpacingControl w:val="doNotCompress"/>
  <w:compat>
    <w:compatSetting w:name="compatibilityMode" w:uri="http://schemas.microsoft.com/office/word" w:val="12"/>
  </w:compat>
  <w:rsids>
    <w:rsidRoot w:val="00C25E39"/>
    <w:rsid w:val="00005A66"/>
    <w:rsid w:val="00014463"/>
    <w:rsid w:val="00015579"/>
    <w:rsid w:val="00016D46"/>
    <w:rsid w:val="0002205A"/>
    <w:rsid w:val="00023BBF"/>
    <w:rsid w:val="00026F27"/>
    <w:rsid w:val="0003545F"/>
    <w:rsid w:val="00041624"/>
    <w:rsid w:val="000438D8"/>
    <w:rsid w:val="00067438"/>
    <w:rsid w:val="00076686"/>
    <w:rsid w:val="000A5729"/>
    <w:rsid w:val="000A7EA7"/>
    <w:rsid w:val="000B48FA"/>
    <w:rsid w:val="000C2B0D"/>
    <w:rsid w:val="000C38E8"/>
    <w:rsid w:val="000C4F5A"/>
    <w:rsid w:val="000D1C29"/>
    <w:rsid w:val="000D5281"/>
    <w:rsid w:val="000E2D2A"/>
    <w:rsid w:val="000E34D1"/>
    <w:rsid w:val="000E785E"/>
    <w:rsid w:val="000F06BF"/>
    <w:rsid w:val="000F35EC"/>
    <w:rsid w:val="000F4E7C"/>
    <w:rsid w:val="00107108"/>
    <w:rsid w:val="0011368B"/>
    <w:rsid w:val="00123A00"/>
    <w:rsid w:val="00125D26"/>
    <w:rsid w:val="00126285"/>
    <w:rsid w:val="0013457D"/>
    <w:rsid w:val="00157C58"/>
    <w:rsid w:val="0016617A"/>
    <w:rsid w:val="0017185F"/>
    <w:rsid w:val="00172E5B"/>
    <w:rsid w:val="001934EE"/>
    <w:rsid w:val="001A3704"/>
    <w:rsid w:val="001C703B"/>
    <w:rsid w:val="001D50BC"/>
    <w:rsid w:val="001D5A62"/>
    <w:rsid w:val="001E04AE"/>
    <w:rsid w:val="00201375"/>
    <w:rsid w:val="00210B82"/>
    <w:rsid w:val="0021393C"/>
    <w:rsid w:val="002155EE"/>
    <w:rsid w:val="00217404"/>
    <w:rsid w:val="002202B9"/>
    <w:rsid w:val="00221E2E"/>
    <w:rsid w:val="00225562"/>
    <w:rsid w:val="00244587"/>
    <w:rsid w:val="002624D5"/>
    <w:rsid w:val="002635A9"/>
    <w:rsid w:val="002659FB"/>
    <w:rsid w:val="0027163B"/>
    <w:rsid w:val="00277C62"/>
    <w:rsid w:val="0028236C"/>
    <w:rsid w:val="0028466C"/>
    <w:rsid w:val="00285D36"/>
    <w:rsid w:val="00291F36"/>
    <w:rsid w:val="002A0348"/>
    <w:rsid w:val="002A418C"/>
    <w:rsid w:val="002B1AF2"/>
    <w:rsid w:val="002B5BFC"/>
    <w:rsid w:val="002C28E4"/>
    <w:rsid w:val="002C3B55"/>
    <w:rsid w:val="002C6AAF"/>
    <w:rsid w:val="002C7581"/>
    <w:rsid w:val="002D5D0A"/>
    <w:rsid w:val="002D754C"/>
    <w:rsid w:val="002E2EB4"/>
    <w:rsid w:val="002F7679"/>
    <w:rsid w:val="0030558E"/>
    <w:rsid w:val="0033643A"/>
    <w:rsid w:val="003369FB"/>
    <w:rsid w:val="00357A4C"/>
    <w:rsid w:val="003750FC"/>
    <w:rsid w:val="00383718"/>
    <w:rsid w:val="003850FB"/>
    <w:rsid w:val="00387C9C"/>
    <w:rsid w:val="003908CF"/>
    <w:rsid w:val="0039578E"/>
    <w:rsid w:val="003A6257"/>
    <w:rsid w:val="003D152A"/>
    <w:rsid w:val="003F0C90"/>
    <w:rsid w:val="003F4AEF"/>
    <w:rsid w:val="00406B26"/>
    <w:rsid w:val="004075C5"/>
    <w:rsid w:val="00414705"/>
    <w:rsid w:val="00420467"/>
    <w:rsid w:val="0042469B"/>
    <w:rsid w:val="00424EE5"/>
    <w:rsid w:val="00441B2C"/>
    <w:rsid w:val="0046312A"/>
    <w:rsid w:val="00480FEF"/>
    <w:rsid w:val="0049136D"/>
    <w:rsid w:val="004A081F"/>
    <w:rsid w:val="004B204D"/>
    <w:rsid w:val="004C35EB"/>
    <w:rsid w:val="004C6E48"/>
    <w:rsid w:val="004D1DDE"/>
    <w:rsid w:val="004D4DDE"/>
    <w:rsid w:val="004D6E15"/>
    <w:rsid w:val="004F54F4"/>
    <w:rsid w:val="004F6372"/>
    <w:rsid w:val="004F79EE"/>
    <w:rsid w:val="00506D11"/>
    <w:rsid w:val="0051391F"/>
    <w:rsid w:val="00514A78"/>
    <w:rsid w:val="00516F0E"/>
    <w:rsid w:val="00536EFD"/>
    <w:rsid w:val="00537FC6"/>
    <w:rsid w:val="0054395D"/>
    <w:rsid w:val="00543A7E"/>
    <w:rsid w:val="00555A87"/>
    <w:rsid w:val="00560C8D"/>
    <w:rsid w:val="00586745"/>
    <w:rsid w:val="00596EDC"/>
    <w:rsid w:val="005A1E2C"/>
    <w:rsid w:val="005A2963"/>
    <w:rsid w:val="005A726C"/>
    <w:rsid w:val="005B7993"/>
    <w:rsid w:val="005D0565"/>
    <w:rsid w:val="005D0674"/>
    <w:rsid w:val="005D439B"/>
    <w:rsid w:val="005E5116"/>
    <w:rsid w:val="00600DB8"/>
    <w:rsid w:val="00606718"/>
    <w:rsid w:val="00606E0A"/>
    <w:rsid w:val="006305C4"/>
    <w:rsid w:val="006414BC"/>
    <w:rsid w:val="00641997"/>
    <w:rsid w:val="006436A7"/>
    <w:rsid w:val="00644C7D"/>
    <w:rsid w:val="00645394"/>
    <w:rsid w:val="006674FD"/>
    <w:rsid w:val="006708C1"/>
    <w:rsid w:val="00674C04"/>
    <w:rsid w:val="00676BAF"/>
    <w:rsid w:val="00682361"/>
    <w:rsid w:val="00686359"/>
    <w:rsid w:val="006A35AD"/>
    <w:rsid w:val="006B44E5"/>
    <w:rsid w:val="006C6595"/>
    <w:rsid w:val="006D236E"/>
    <w:rsid w:val="006D77EB"/>
    <w:rsid w:val="006E1100"/>
    <w:rsid w:val="006E5505"/>
    <w:rsid w:val="006F253C"/>
    <w:rsid w:val="00710D63"/>
    <w:rsid w:val="00717877"/>
    <w:rsid w:val="00720D82"/>
    <w:rsid w:val="007273F0"/>
    <w:rsid w:val="007314EC"/>
    <w:rsid w:val="007339FC"/>
    <w:rsid w:val="007465A6"/>
    <w:rsid w:val="007473E0"/>
    <w:rsid w:val="00750964"/>
    <w:rsid w:val="007567DC"/>
    <w:rsid w:val="00757987"/>
    <w:rsid w:val="007615CB"/>
    <w:rsid w:val="007757D4"/>
    <w:rsid w:val="007951B8"/>
    <w:rsid w:val="00795652"/>
    <w:rsid w:val="007957D1"/>
    <w:rsid w:val="0079757B"/>
    <w:rsid w:val="007A0125"/>
    <w:rsid w:val="007A5BDD"/>
    <w:rsid w:val="007A6CBC"/>
    <w:rsid w:val="007D3410"/>
    <w:rsid w:val="007D58D1"/>
    <w:rsid w:val="007E6433"/>
    <w:rsid w:val="007E77C4"/>
    <w:rsid w:val="00800A10"/>
    <w:rsid w:val="008150D0"/>
    <w:rsid w:val="00817474"/>
    <w:rsid w:val="00837B0F"/>
    <w:rsid w:val="0087095A"/>
    <w:rsid w:val="00880C7B"/>
    <w:rsid w:val="0088583D"/>
    <w:rsid w:val="0089281E"/>
    <w:rsid w:val="008B12A9"/>
    <w:rsid w:val="008B7C6C"/>
    <w:rsid w:val="008C6EBE"/>
    <w:rsid w:val="008D762B"/>
    <w:rsid w:val="008E0460"/>
    <w:rsid w:val="008E5078"/>
    <w:rsid w:val="008E53B0"/>
    <w:rsid w:val="008F1410"/>
    <w:rsid w:val="008F7793"/>
    <w:rsid w:val="0090790D"/>
    <w:rsid w:val="009210B2"/>
    <w:rsid w:val="00934C5A"/>
    <w:rsid w:val="00946644"/>
    <w:rsid w:val="00951CFF"/>
    <w:rsid w:val="00956AD9"/>
    <w:rsid w:val="00972796"/>
    <w:rsid w:val="0098147D"/>
    <w:rsid w:val="00983AF1"/>
    <w:rsid w:val="0099065A"/>
    <w:rsid w:val="00994596"/>
    <w:rsid w:val="00996EC5"/>
    <w:rsid w:val="009B0556"/>
    <w:rsid w:val="009B50A5"/>
    <w:rsid w:val="009C546A"/>
    <w:rsid w:val="009D1261"/>
    <w:rsid w:val="009E7236"/>
    <w:rsid w:val="009F3F7F"/>
    <w:rsid w:val="00A03368"/>
    <w:rsid w:val="00A057DE"/>
    <w:rsid w:val="00A17B64"/>
    <w:rsid w:val="00A602B6"/>
    <w:rsid w:val="00A624E8"/>
    <w:rsid w:val="00A6460B"/>
    <w:rsid w:val="00A675A0"/>
    <w:rsid w:val="00A7185C"/>
    <w:rsid w:val="00A774AE"/>
    <w:rsid w:val="00A909D8"/>
    <w:rsid w:val="00A91ED8"/>
    <w:rsid w:val="00A9556F"/>
    <w:rsid w:val="00AA5C16"/>
    <w:rsid w:val="00AC0DBD"/>
    <w:rsid w:val="00AC58C5"/>
    <w:rsid w:val="00AD2CC0"/>
    <w:rsid w:val="00AF2107"/>
    <w:rsid w:val="00AF6E03"/>
    <w:rsid w:val="00B02D56"/>
    <w:rsid w:val="00B074DF"/>
    <w:rsid w:val="00B11951"/>
    <w:rsid w:val="00B17BEC"/>
    <w:rsid w:val="00B17C09"/>
    <w:rsid w:val="00B222BB"/>
    <w:rsid w:val="00B27F2A"/>
    <w:rsid w:val="00B31EE8"/>
    <w:rsid w:val="00B408F2"/>
    <w:rsid w:val="00B4417C"/>
    <w:rsid w:val="00B500B4"/>
    <w:rsid w:val="00B54B65"/>
    <w:rsid w:val="00B61801"/>
    <w:rsid w:val="00B7085C"/>
    <w:rsid w:val="00B825DC"/>
    <w:rsid w:val="00B84ED3"/>
    <w:rsid w:val="00B86A9F"/>
    <w:rsid w:val="00B93559"/>
    <w:rsid w:val="00BA0685"/>
    <w:rsid w:val="00BA15ED"/>
    <w:rsid w:val="00BA3342"/>
    <w:rsid w:val="00BA3CBA"/>
    <w:rsid w:val="00BB2944"/>
    <w:rsid w:val="00BB4A7A"/>
    <w:rsid w:val="00BC6869"/>
    <w:rsid w:val="00BD3A9A"/>
    <w:rsid w:val="00BE1DA5"/>
    <w:rsid w:val="00BE2085"/>
    <w:rsid w:val="00BE73BC"/>
    <w:rsid w:val="00C05B8C"/>
    <w:rsid w:val="00C15339"/>
    <w:rsid w:val="00C23492"/>
    <w:rsid w:val="00C23784"/>
    <w:rsid w:val="00C23E74"/>
    <w:rsid w:val="00C25E39"/>
    <w:rsid w:val="00C3170B"/>
    <w:rsid w:val="00C318C7"/>
    <w:rsid w:val="00C4386D"/>
    <w:rsid w:val="00C63CD3"/>
    <w:rsid w:val="00C84E09"/>
    <w:rsid w:val="00CA214C"/>
    <w:rsid w:val="00CB3D01"/>
    <w:rsid w:val="00CC59B9"/>
    <w:rsid w:val="00CF3D1A"/>
    <w:rsid w:val="00D019B7"/>
    <w:rsid w:val="00D04CD7"/>
    <w:rsid w:val="00D11918"/>
    <w:rsid w:val="00D178FF"/>
    <w:rsid w:val="00D206F1"/>
    <w:rsid w:val="00D30622"/>
    <w:rsid w:val="00D36716"/>
    <w:rsid w:val="00D52E72"/>
    <w:rsid w:val="00D631FC"/>
    <w:rsid w:val="00D64E58"/>
    <w:rsid w:val="00D6554C"/>
    <w:rsid w:val="00D6616F"/>
    <w:rsid w:val="00D87308"/>
    <w:rsid w:val="00D87FD9"/>
    <w:rsid w:val="00D945D4"/>
    <w:rsid w:val="00DA62B6"/>
    <w:rsid w:val="00DB0249"/>
    <w:rsid w:val="00DC252F"/>
    <w:rsid w:val="00DC5871"/>
    <w:rsid w:val="00DE3E69"/>
    <w:rsid w:val="00E02AC8"/>
    <w:rsid w:val="00E063C6"/>
    <w:rsid w:val="00E14AA5"/>
    <w:rsid w:val="00E31365"/>
    <w:rsid w:val="00E32A87"/>
    <w:rsid w:val="00E55B2A"/>
    <w:rsid w:val="00E625E7"/>
    <w:rsid w:val="00E63D5F"/>
    <w:rsid w:val="00E76E92"/>
    <w:rsid w:val="00E832C5"/>
    <w:rsid w:val="00E9118B"/>
    <w:rsid w:val="00E9212D"/>
    <w:rsid w:val="00E95156"/>
    <w:rsid w:val="00EA3F12"/>
    <w:rsid w:val="00EA7E2E"/>
    <w:rsid w:val="00EB1983"/>
    <w:rsid w:val="00EC344D"/>
    <w:rsid w:val="00EC3AC4"/>
    <w:rsid w:val="00ED0A9F"/>
    <w:rsid w:val="00ED12AB"/>
    <w:rsid w:val="00ED1EBF"/>
    <w:rsid w:val="00ED7CB2"/>
    <w:rsid w:val="00EE09EC"/>
    <w:rsid w:val="00EE356C"/>
    <w:rsid w:val="00EF0374"/>
    <w:rsid w:val="00F041F5"/>
    <w:rsid w:val="00F14C59"/>
    <w:rsid w:val="00F20FBB"/>
    <w:rsid w:val="00F245B0"/>
    <w:rsid w:val="00F34D2E"/>
    <w:rsid w:val="00F41C73"/>
    <w:rsid w:val="00F44AFF"/>
    <w:rsid w:val="00F67B2B"/>
    <w:rsid w:val="00FA1828"/>
    <w:rsid w:val="00FA5D39"/>
    <w:rsid w:val="00FB407B"/>
    <w:rsid w:val="00FC61F3"/>
    <w:rsid w:val="00FC6FAA"/>
    <w:rsid w:val="00FD050E"/>
    <w:rsid w:val="00FE65A2"/>
    <w:rsid w:val="00FF36FA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003577F6-7399-4AF3-9123-521B3E16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964"/>
    <w:rPr>
      <w:b/>
      <w:bCs/>
      <w:kern w:val="32"/>
      <w:sz w:val="18"/>
      <w:szCs w:val="18"/>
    </w:rPr>
  </w:style>
  <w:style w:type="paragraph" w:styleId="Heading1">
    <w:name w:val="heading 1"/>
    <w:basedOn w:val="Normal"/>
    <w:next w:val="Normal"/>
    <w:qFormat/>
    <w:rsid w:val="00277C62"/>
    <w:pPr>
      <w:keepNext/>
      <w:spacing w:before="240" w:after="60"/>
      <w:outlineLvl w:val="0"/>
    </w:pPr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74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63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3D5F"/>
    <w:rPr>
      <w:rFonts w:ascii="Tahoma" w:hAnsi="Tahoma" w:cs="Tahoma"/>
      <w:b/>
      <w:bCs/>
      <w:kern w:val="32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c\Desktop\OpSHEET%20AAS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D40B8-DBBC-4A41-A526-0F8919A97C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264B77-5F2A-46B4-B51F-A881715EF5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68F3FA-A7DD-49EA-BA38-B0664A84A7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5C7B24-5E44-438A-B395-5E1E1B6F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OpSHEET AASLI</Template>
  <TotalTime>66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ebay!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</dc:creator>
  <cp:lastModifiedBy>Arash Keshtgar</cp:lastModifiedBy>
  <cp:revision>18</cp:revision>
  <cp:lastPrinted>2002-01-01T00:41:00Z</cp:lastPrinted>
  <dcterms:created xsi:type="dcterms:W3CDTF">2001-12-31T23:47:00Z</dcterms:created>
  <dcterms:modified xsi:type="dcterms:W3CDTF">2015-03-13T09:59:00Z</dcterms:modified>
</cp:coreProperties>
</file>